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5F115" w14:textId="77777777" w:rsidR="003476D3" w:rsidRPr="000A14D3" w:rsidRDefault="003476D3" w:rsidP="00012EE2">
      <w:r w:rsidRPr="000A14D3">
        <w:rPr>
          <w:noProof/>
          <w:lang w:eastAsia="de-CH"/>
        </w:rPr>
        <mc:AlternateContent>
          <mc:Choice Requires="wps">
            <w:drawing>
              <wp:anchor distT="0" distB="0" distL="114300" distR="114300" simplePos="0" relativeHeight="251659264" behindDoc="0" locked="0" layoutInCell="1" allowOverlap="1" wp14:anchorId="73739436" wp14:editId="3409C305">
                <wp:simplePos x="0" y="0"/>
                <wp:positionH relativeFrom="margin">
                  <wp:align>right</wp:align>
                </wp:positionH>
                <wp:positionV relativeFrom="paragraph">
                  <wp:posOffset>5261</wp:posOffset>
                </wp:positionV>
                <wp:extent cx="1800000" cy="1800000"/>
                <wp:effectExtent l="0" t="0" r="0" b="0"/>
                <wp:wrapNone/>
                <wp:docPr id="2" name="Rechteck 2"/>
                <wp:cNvGraphicFramePr/>
                <a:graphic xmlns:a="http://schemas.openxmlformats.org/drawingml/2006/main">
                  <a:graphicData uri="http://schemas.microsoft.com/office/word/2010/wordprocessingShape">
                    <wps:wsp>
                      <wps:cNvSpPr/>
                      <wps:spPr>
                        <a:xfrm>
                          <a:off x="0" y="0"/>
                          <a:ext cx="1800000" cy="1800000"/>
                        </a:xfrm>
                        <a:prstGeom prst="rect">
                          <a:avLst/>
                        </a:prstGeom>
                        <a:solidFill>
                          <a:schemeClr val="accent6">
                            <a:lumMod val="60000"/>
                            <a:lumOff val="4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3B636B" w14:textId="567E9AE6" w:rsidR="002C760E" w:rsidRPr="005E7884" w:rsidRDefault="002C760E" w:rsidP="00D73351">
                            <w:pPr>
                              <w:spacing w:after="0"/>
                              <w:jc w:val="center"/>
                              <w:rPr>
                                <w:sz w:val="160"/>
                              </w:rPr>
                            </w:pPr>
                            <w:r>
                              <w:rPr>
                                <w:noProof/>
                                <w:lang w:eastAsia="de-CH"/>
                              </w:rPr>
                              <w:drawing>
                                <wp:inline distT="0" distB="0" distL="0" distR="0" wp14:anchorId="52095800" wp14:editId="62B9512B">
                                  <wp:extent cx="1229990" cy="84195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6238" cy="8599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9436" id="Rechteck 2" o:spid="_x0000_s1026" style="position:absolute;margin-left:90.55pt;margin-top:.4pt;width:141.75pt;height:14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" fillcolor="#a8d08d [1945]" stroked="f" strokeweight="1pt">
                <v:textbox>
                  <w:txbxContent>
                    <w:p w14:paraId="5D3B636B" w14:textId="567E9AE6" w:rsidR="002C760E" w:rsidRPr="005E7884" w:rsidRDefault="002C760E" w:rsidP="00D73351">
                      <w:pPr>
                        <w:spacing w:after="0"/>
                        <w:jc w:val="center"/>
                        <w:rPr>
                          <w:sz w:val="160"/>
                        </w:rPr>
                      </w:pPr>
                      <w:r>
                        <w:rPr>
                          <w:noProof/>
                          <w:lang w:eastAsia="de-CH"/>
                        </w:rPr>
                        <w:drawing>
                          <wp:inline distT="0" distB="0" distL="0" distR="0" wp14:anchorId="52095800" wp14:editId="62B9512B">
                            <wp:extent cx="1229990" cy="84195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6238" cy="859924"/>
                                    </a:xfrm>
                                    <a:prstGeom prst="rect">
                                      <a:avLst/>
                                    </a:prstGeom>
                                  </pic:spPr>
                                </pic:pic>
                              </a:graphicData>
                            </a:graphic>
                          </wp:inline>
                        </w:drawing>
                      </w:r>
                    </w:p>
                  </w:txbxContent>
                </v:textbox>
                <w10:wrap anchorx="margin"/>
              </v:rect>
            </w:pict>
          </mc:Fallback>
        </mc:AlternateContent>
      </w:r>
    </w:p>
    <w:p w14:paraId="7C3236DB" w14:textId="77777777" w:rsidR="006D2DCD" w:rsidRPr="006D2DCD" w:rsidRDefault="006D2DCD" w:rsidP="006D2DCD">
      <w:pPr>
        <w:pStyle w:val="Title"/>
        <w:rPr>
          <w:smallCaps/>
          <w:sz w:val="116"/>
          <w:szCs w:val="116"/>
          <w:u w:val="single" w:color="A8D08D" w:themeColor="accent6" w:themeTint="99"/>
        </w:rPr>
      </w:pPr>
      <w:r w:rsidRPr="006D2DCD">
        <w:rPr>
          <w:smallCaps/>
          <w:sz w:val="116"/>
          <w:szCs w:val="116"/>
          <w:u w:val="single" w:color="A8D08D" w:themeColor="accent6" w:themeTint="99"/>
        </w:rPr>
        <w:t>Parkleitsystem</w:t>
      </w:r>
    </w:p>
    <w:p w14:paraId="5EF85DAE" w14:textId="4321A135" w:rsidR="003476D3" w:rsidRPr="006D2DCD" w:rsidRDefault="006D2DCD" w:rsidP="006D2DCD">
      <w:pPr>
        <w:pStyle w:val="Title"/>
        <w:ind w:left="1440" w:firstLine="720"/>
        <w:rPr>
          <w:smallCaps/>
          <w:sz w:val="144"/>
          <w:szCs w:val="130"/>
        </w:rPr>
      </w:pPr>
      <w:r w:rsidRPr="006D2DCD">
        <w:rPr>
          <w:sz w:val="44"/>
          <w:szCs w:val="40"/>
        </w:rPr>
        <w:t>AITEC Projekt</w:t>
      </w:r>
    </w:p>
    <w:p w14:paraId="792ED43E" w14:textId="77777777" w:rsidR="003476D3" w:rsidRPr="000A14D3" w:rsidRDefault="003476D3" w:rsidP="003476D3"/>
    <w:p w14:paraId="14914E47" w14:textId="77777777" w:rsidR="003D3FF6" w:rsidRPr="000A14D3" w:rsidRDefault="003D3FF6"/>
    <w:p w14:paraId="2574C818" w14:textId="77777777" w:rsidR="003476D3" w:rsidRPr="000A14D3" w:rsidRDefault="003476D3"/>
    <w:p w14:paraId="0C2D1371" w14:textId="77777777" w:rsidR="003476D3" w:rsidRPr="000A14D3" w:rsidRDefault="003476D3"/>
    <w:p w14:paraId="384F9DE8" w14:textId="6DA65BBC" w:rsidR="003476D3" w:rsidRPr="000A14D3" w:rsidRDefault="002C760E" w:rsidP="003476D3">
      <w:pPr>
        <w:pStyle w:val="Title"/>
        <w:jc w:val="center"/>
        <w:rPr>
          <w:smallCaps/>
          <w:u w:val="single" w:color="A8D08D" w:themeColor="accent6" w:themeTint="99"/>
        </w:rPr>
      </w:pPr>
      <w:r>
        <w:rPr>
          <w:smallCaps/>
          <w:u w:val="single" w:color="A8D08D" w:themeColor="accent6" w:themeTint="99"/>
        </w:rPr>
        <w:t>Projektkonzept</w:t>
      </w:r>
    </w:p>
    <w:p w14:paraId="42869A64" w14:textId="44D96662" w:rsidR="00D3009D" w:rsidRPr="000A14D3" w:rsidRDefault="00D3009D" w:rsidP="00D3009D">
      <w:pPr>
        <w:spacing w:after="0"/>
        <w:jc w:val="center"/>
        <w:rPr>
          <w:rFonts w:asciiTheme="majorHAnsi" w:hAnsiTheme="majorHAnsi"/>
          <w:smallCaps/>
          <w:sz w:val="44"/>
          <w:szCs w:val="36"/>
        </w:rPr>
      </w:pPr>
      <w:r w:rsidRPr="000A14D3">
        <w:rPr>
          <w:rFonts w:asciiTheme="majorHAnsi" w:hAnsiTheme="majorHAnsi"/>
          <w:smallCaps/>
          <w:sz w:val="44"/>
          <w:szCs w:val="36"/>
        </w:rPr>
        <w:t xml:space="preserve">Gruppe </w:t>
      </w:r>
      <w:r w:rsidR="006D2DCD">
        <w:rPr>
          <w:rFonts w:asciiTheme="majorHAnsi" w:hAnsiTheme="majorHAnsi"/>
          <w:smallCaps/>
          <w:sz w:val="44"/>
          <w:szCs w:val="36"/>
        </w:rPr>
        <w:t>4</w:t>
      </w:r>
    </w:p>
    <w:p w14:paraId="40DDBB48" w14:textId="621BC312" w:rsidR="00D3009D" w:rsidRDefault="00D3009D" w:rsidP="00307EE1">
      <w:pPr>
        <w:spacing w:after="0"/>
        <w:jc w:val="center"/>
        <w:rPr>
          <w:rFonts w:asciiTheme="majorHAnsi" w:hAnsiTheme="majorHAnsi"/>
          <w:sz w:val="36"/>
        </w:rPr>
      </w:pPr>
    </w:p>
    <w:p w14:paraId="5E176D91" w14:textId="77777777" w:rsidR="006D2DCD" w:rsidRPr="000A14D3" w:rsidRDefault="006D2DCD" w:rsidP="00307EE1">
      <w:pPr>
        <w:spacing w:after="0"/>
        <w:jc w:val="center"/>
        <w:rPr>
          <w:rFonts w:asciiTheme="majorHAnsi" w:hAnsiTheme="majorHAnsi"/>
          <w:sz w:val="36"/>
        </w:rPr>
      </w:pPr>
    </w:p>
    <w:p w14:paraId="1566818A" w14:textId="77777777" w:rsidR="00307EE1" w:rsidRPr="000A14D3" w:rsidRDefault="00DC58BF" w:rsidP="00307EE1">
      <w:pPr>
        <w:spacing w:after="0"/>
        <w:jc w:val="center"/>
        <w:rPr>
          <w:rFonts w:asciiTheme="majorHAnsi" w:hAnsiTheme="majorHAnsi"/>
          <w:smallCaps/>
          <w:sz w:val="36"/>
        </w:rPr>
      </w:pPr>
      <w:r>
        <w:rPr>
          <w:rFonts w:asciiTheme="majorHAnsi" w:hAnsiTheme="majorHAnsi"/>
          <w:smallCaps/>
          <w:sz w:val="44"/>
          <w:szCs w:val="44"/>
        </w:rPr>
        <w:t>Autoren</w:t>
      </w:r>
    </w:p>
    <w:p w14:paraId="45186221" w14:textId="1034D6CC" w:rsidR="006D2DCD" w:rsidRDefault="006D2DCD" w:rsidP="00307EE1">
      <w:pPr>
        <w:spacing w:after="0"/>
        <w:jc w:val="center"/>
        <w:rPr>
          <w:rFonts w:asciiTheme="majorHAnsi" w:hAnsiTheme="majorHAnsi"/>
          <w:sz w:val="28"/>
        </w:rPr>
      </w:pPr>
      <w:r>
        <w:rPr>
          <w:rFonts w:asciiTheme="majorHAnsi" w:hAnsiTheme="majorHAnsi"/>
          <w:sz w:val="28"/>
        </w:rPr>
        <w:t>Meier Jeremy</w:t>
      </w:r>
    </w:p>
    <w:p w14:paraId="5620FF8A" w14:textId="63F96B6B" w:rsidR="006D2DCD" w:rsidRDefault="006D2DCD" w:rsidP="00307EE1">
      <w:pPr>
        <w:spacing w:after="0"/>
        <w:jc w:val="center"/>
        <w:rPr>
          <w:rFonts w:asciiTheme="majorHAnsi" w:hAnsiTheme="majorHAnsi"/>
          <w:sz w:val="28"/>
        </w:rPr>
      </w:pPr>
      <w:r>
        <w:rPr>
          <w:rFonts w:asciiTheme="majorHAnsi" w:hAnsiTheme="majorHAnsi"/>
          <w:sz w:val="28"/>
        </w:rPr>
        <w:t>Wicki Dane</w:t>
      </w:r>
    </w:p>
    <w:p w14:paraId="18845072" w14:textId="3F268DBD" w:rsidR="00307EE1" w:rsidRPr="00B0203B" w:rsidRDefault="00307EE1" w:rsidP="00307EE1">
      <w:pPr>
        <w:spacing w:after="0"/>
        <w:jc w:val="center"/>
        <w:rPr>
          <w:rFonts w:asciiTheme="majorHAnsi" w:hAnsiTheme="majorHAnsi"/>
          <w:sz w:val="28"/>
        </w:rPr>
      </w:pPr>
      <w:r w:rsidRPr="00B0203B">
        <w:rPr>
          <w:rFonts w:asciiTheme="majorHAnsi" w:hAnsiTheme="majorHAnsi"/>
          <w:sz w:val="28"/>
        </w:rPr>
        <w:t>Koch Andy</w:t>
      </w:r>
    </w:p>
    <w:p w14:paraId="270ED991" w14:textId="77777777" w:rsidR="00307EE1" w:rsidRPr="00B0203B" w:rsidRDefault="00307EE1" w:rsidP="003476D3">
      <w:pPr>
        <w:rPr>
          <w:rFonts w:asciiTheme="majorHAnsi" w:hAnsiTheme="majorHAnsi"/>
          <w:sz w:val="28"/>
        </w:rPr>
      </w:pPr>
    </w:p>
    <w:p w14:paraId="44846A07" w14:textId="77777777" w:rsidR="00D3009D" w:rsidRPr="000A14D3" w:rsidRDefault="00DC58BF" w:rsidP="00D3009D">
      <w:pPr>
        <w:spacing w:after="0"/>
        <w:jc w:val="center"/>
        <w:rPr>
          <w:rFonts w:asciiTheme="majorHAnsi" w:hAnsiTheme="majorHAnsi"/>
          <w:smallCaps/>
          <w:sz w:val="44"/>
          <w:szCs w:val="44"/>
        </w:rPr>
      </w:pPr>
      <w:r>
        <w:rPr>
          <w:rFonts w:asciiTheme="majorHAnsi" w:hAnsiTheme="majorHAnsi"/>
          <w:smallCaps/>
          <w:sz w:val="44"/>
          <w:szCs w:val="44"/>
        </w:rPr>
        <w:t>D</w:t>
      </w:r>
      <w:r w:rsidR="00D3009D" w:rsidRPr="000A14D3">
        <w:rPr>
          <w:rFonts w:asciiTheme="majorHAnsi" w:hAnsiTheme="majorHAnsi"/>
          <w:smallCaps/>
          <w:sz w:val="44"/>
          <w:szCs w:val="44"/>
        </w:rPr>
        <w:t>ozenten</w:t>
      </w:r>
    </w:p>
    <w:p w14:paraId="247F5E06" w14:textId="287CB258" w:rsidR="00D3009D" w:rsidRDefault="00E47D5A" w:rsidP="00D3009D">
      <w:pPr>
        <w:spacing w:after="0"/>
        <w:jc w:val="center"/>
        <w:rPr>
          <w:rFonts w:asciiTheme="majorHAnsi" w:hAnsiTheme="majorHAnsi"/>
          <w:sz w:val="28"/>
        </w:rPr>
      </w:pPr>
      <w:r>
        <w:rPr>
          <w:rFonts w:asciiTheme="majorHAnsi" w:hAnsiTheme="majorHAnsi"/>
          <w:sz w:val="28"/>
        </w:rPr>
        <w:t xml:space="preserve">Meier </w:t>
      </w:r>
      <w:r w:rsidR="006D2DCD">
        <w:rPr>
          <w:rFonts w:asciiTheme="majorHAnsi" w:hAnsiTheme="majorHAnsi"/>
          <w:sz w:val="28"/>
        </w:rPr>
        <w:t xml:space="preserve">René </w:t>
      </w:r>
    </w:p>
    <w:p w14:paraId="51A6A19C" w14:textId="7A58E687" w:rsidR="006D2DCD" w:rsidRDefault="00E47D5A" w:rsidP="00D3009D">
      <w:pPr>
        <w:spacing w:after="0"/>
        <w:jc w:val="center"/>
        <w:rPr>
          <w:rFonts w:asciiTheme="majorHAnsi" w:hAnsiTheme="majorHAnsi"/>
          <w:sz w:val="28"/>
        </w:rPr>
      </w:pPr>
      <w:r>
        <w:rPr>
          <w:rFonts w:asciiTheme="majorHAnsi" w:hAnsiTheme="majorHAnsi"/>
          <w:sz w:val="28"/>
        </w:rPr>
        <w:t xml:space="preserve">Infanger </w:t>
      </w:r>
      <w:r w:rsidR="006D2DCD">
        <w:rPr>
          <w:rFonts w:asciiTheme="majorHAnsi" w:hAnsiTheme="majorHAnsi"/>
          <w:sz w:val="28"/>
        </w:rPr>
        <w:t xml:space="preserve">Peter </w:t>
      </w:r>
    </w:p>
    <w:p w14:paraId="6DB86EC9" w14:textId="3F7914B6" w:rsidR="006D2DCD" w:rsidRPr="000A14D3" w:rsidRDefault="00E47D5A" w:rsidP="00D3009D">
      <w:pPr>
        <w:spacing w:after="0"/>
        <w:jc w:val="center"/>
        <w:rPr>
          <w:rFonts w:asciiTheme="majorHAnsi" w:hAnsiTheme="majorHAnsi"/>
          <w:smallCaps/>
          <w:sz w:val="36"/>
        </w:rPr>
      </w:pPr>
      <w:r>
        <w:rPr>
          <w:rFonts w:asciiTheme="majorHAnsi" w:hAnsiTheme="majorHAnsi"/>
          <w:sz w:val="28"/>
        </w:rPr>
        <w:t xml:space="preserve">Handschuh </w:t>
      </w:r>
      <w:r w:rsidR="006D2DCD">
        <w:rPr>
          <w:rFonts w:asciiTheme="majorHAnsi" w:hAnsiTheme="majorHAnsi"/>
          <w:sz w:val="28"/>
        </w:rPr>
        <w:t xml:space="preserve">Michael </w:t>
      </w:r>
    </w:p>
    <w:p w14:paraId="4546D84F" w14:textId="77777777" w:rsidR="00D3009D" w:rsidRPr="000A14D3" w:rsidRDefault="00D3009D" w:rsidP="00D3009D">
      <w:pPr>
        <w:spacing w:after="0"/>
        <w:jc w:val="center"/>
        <w:rPr>
          <w:rFonts w:asciiTheme="majorHAnsi" w:hAnsiTheme="majorHAnsi"/>
          <w:smallCaps/>
          <w:sz w:val="36"/>
        </w:rPr>
      </w:pPr>
    </w:p>
    <w:p w14:paraId="49E51728" w14:textId="77777777" w:rsidR="003476D3" w:rsidRPr="000A14D3" w:rsidRDefault="00D3009D" w:rsidP="00D3009D">
      <w:pPr>
        <w:spacing w:after="0"/>
        <w:jc w:val="center"/>
        <w:rPr>
          <w:rFonts w:asciiTheme="majorHAnsi" w:hAnsiTheme="majorHAnsi"/>
          <w:smallCaps/>
          <w:sz w:val="44"/>
          <w:szCs w:val="44"/>
        </w:rPr>
      </w:pPr>
      <w:r w:rsidRPr="000A14D3">
        <w:rPr>
          <w:rFonts w:asciiTheme="majorHAnsi" w:hAnsiTheme="majorHAnsi"/>
          <w:smallCaps/>
          <w:sz w:val="44"/>
          <w:szCs w:val="44"/>
        </w:rPr>
        <w:fldChar w:fldCharType="begin"/>
      </w:r>
      <w:r w:rsidRPr="000A14D3">
        <w:rPr>
          <w:rFonts w:asciiTheme="majorHAnsi" w:hAnsiTheme="majorHAnsi"/>
          <w:smallCaps/>
          <w:sz w:val="44"/>
          <w:szCs w:val="44"/>
        </w:rPr>
        <w:instrText xml:space="preserve"> DATE  \@ "dddd, d. MMMM yyyy"  \* MERGEFORMAT </w:instrText>
      </w:r>
      <w:r w:rsidRPr="000A14D3">
        <w:rPr>
          <w:rFonts w:asciiTheme="majorHAnsi" w:hAnsiTheme="majorHAnsi"/>
          <w:smallCaps/>
          <w:sz w:val="44"/>
          <w:szCs w:val="44"/>
        </w:rPr>
        <w:fldChar w:fldCharType="separate"/>
      </w:r>
      <w:r w:rsidR="00B0203B">
        <w:rPr>
          <w:rFonts w:asciiTheme="majorHAnsi" w:hAnsiTheme="majorHAnsi"/>
          <w:smallCaps/>
          <w:noProof/>
          <w:sz w:val="44"/>
          <w:szCs w:val="44"/>
        </w:rPr>
        <w:t>Samstag, 29. Oktober 2016</w:t>
      </w:r>
      <w:r w:rsidRPr="000A14D3">
        <w:rPr>
          <w:rFonts w:asciiTheme="majorHAnsi" w:hAnsiTheme="majorHAnsi"/>
          <w:smallCaps/>
          <w:sz w:val="44"/>
          <w:szCs w:val="44"/>
        </w:rPr>
        <w:fldChar w:fldCharType="end"/>
      </w:r>
      <w:r w:rsidRPr="000A14D3">
        <w:rPr>
          <w:rFonts w:asciiTheme="majorHAnsi" w:hAnsiTheme="majorHAnsi"/>
          <w:smallCaps/>
          <w:sz w:val="44"/>
          <w:szCs w:val="44"/>
        </w:rPr>
        <w:t xml:space="preserve"> </w:t>
      </w:r>
      <w:r w:rsidR="003476D3" w:rsidRPr="000A14D3">
        <w:rPr>
          <w:rFonts w:asciiTheme="majorHAnsi" w:hAnsiTheme="majorHAnsi"/>
          <w:smallCaps/>
          <w:sz w:val="44"/>
          <w:szCs w:val="44"/>
        </w:rPr>
        <w:br w:type="page"/>
      </w:r>
    </w:p>
    <w:p w14:paraId="74B625CE" w14:textId="78122118" w:rsidR="00B46062" w:rsidRDefault="006D2DCD" w:rsidP="00B46062">
      <w:pPr>
        <w:pStyle w:val="Heading1"/>
        <w:numPr>
          <w:ilvl w:val="0"/>
          <w:numId w:val="0"/>
        </w:numPr>
      </w:pPr>
      <w:bookmarkStart w:id="0" w:name="_Toc465503085"/>
      <w:r>
        <w:lastRenderedPageBreak/>
        <w:t>Systemübersicht</w:t>
      </w:r>
      <w:bookmarkEnd w:id="0"/>
    </w:p>
    <w:p w14:paraId="6A8C9266" w14:textId="7159182B" w:rsidR="006D2DCD" w:rsidRDefault="006D2DCD" w:rsidP="006D2DCD">
      <w:pPr>
        <w:pStyle w:val="Heading2"/>
      </w:pPr>
      <w:bookmarkStart w:id="1" w:name="_Toc465503086"/>
      <w:r>
        <w:t>Ausgangslage</w:t>
      </w:r>
      <w:bookmarkEnd w:id="1"/>
    </w:p>
    <w:p w14:paraId="0201118D" w14:textId="4A8085DD" w:rsidR="006D2DCD" w:rsidRDefault="006D2DCD" w:rsidP="006D2DCD">
      <w:r>
        <w:t xml:space="preserve">Im Rahmen des Moduls AITEC an der Hochschule Informatik in Rotkreuz soll eine Internet of Things Applikation erstellt werden. Dies soll via eine Arduino One und verschiedenen Sensoren realisiert werden. </w:t>
      </w:r>
    </w:p>
    <w:p w14:paraId="2E6963CB" w14:textId="310504E8" w:rsidR="00FA1602" w:rsidRDefault="00FA1602" w:rsidP="00FA1602">
      <w:pPr>
        <w:pStyle w:val="Heading2"/>
      </w:pPr>
      <w:bookmarkStart w:id="2" w:name="_Toc465503087"/>
      <w:r>
        <w:t>Projektidee</w:t>
      </w:r>
      <w:bookmarkEnd w:id="2"/>
    </w:p>
    <w:p w14:paraId="122C6B59" w14:textId="4F336B5E" w:rsidR="00D61ED7" w:rsidRDefault="00D61ED7" w:rsidP="00FA1602">
      <w:r>
        <w:t>Eine Firma mit Hauptstandort in einer Stadt besitzt einen einzelnen Parkplatz welchen Mitarbeiter oder Kunden welche selten mit dem Auto anreisen benutzen können. Da es vorkommen kann, dass dieser von mehreren Personen benutzt wird. Soll Parkleitsystem installiert werden welches folgende Eigenschaften besitzt:</w:t>
      </w:r>
    </w:p>
    <w:p w14:paraId="680F244A" w14:textId="77777777" w:rsidR="00D61ED7" w:rsidRPr="00D61ED7" w:rsidRDefault="00D61ED7" w:rsidP="00D61ED7">
      <w:pPr>
        <w:numPr>
          <w:ilvl w:val="0"/>
          <w:numId w:val="1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de-CH"/>
        </w:rPr>
      </w:pPr>
      <w:r w:rsidRPr="00D61ED7">
        <w:rPr>
          <w:rFonts w:ascii="Verdana" w:eastAsia="Times New Roman" w:hAnsi="Verdana" w:cs="Times New Roman"/>
          <w:color w:val="333333"/>
          <w:sz w:val="21"/>
          <w:szCs w:val="21"/>
          <w:lang w:eastAsia="de-CH"/>
        </w:rPr>
        <w:t>Erkennen und Darstellen ob Parkplatz besetzt ist.</w:t>
      </w:r>
    </w:p>
    <w:p w14:paraId="27F026F7" w14:textId="77777777" w:rsidR="00D61ED7" w:rsidRPr="00D61ED7" w:rsidRDefault="00D61ED7" w:rsidP="00D61ED7">
      <w:pPr>
        <w:numPr>
          <w:ilvl w:val="0"/>
          <w:numId w:val="1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de-CH"/>
        </w:rPr>
      </w:pPr>
      <w:r w:rsidRPr="00D61ED7">
        <w:rPr>
          <w:rFonts w:ascii="Verdana" w:eastAsia="Times New Roman" w:hAnsi="Verdana" w:cs="Times New Roman"/>
          <w:color w:val="333333"/>
          <w:sz w:val="21"/>
          <w:szCs w:val="21"/>
          <w:lang w:eastAsia="de-CH"/>
        </w:rPr>
        <w:t>Darstellen des aktuellen Parkstatus auf einer Website</w:t>
      </w:r>
    </w:p>
    <w:p w14:paraId="003BDA3D" w14:textId="22576670" w:rsidR="002C760E" w:rsidRPr="00D61ED7" w:rsidRDefault="00D61ED7" w:rsidP="002C760E">
      <w:pPr>
        <w:numPr>
          <w:ilvl w:val="0"/>
          <w:numId w:val="1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de-CH"/>
        </w:rPr>
      </w:pPr>
      <w:r w:rsidRPr="00D61ED7">
        <w:rPr>
          <w:rFonts w:ascii="Verdana" w:eastAsia="Times New Roman" w:hAnsi="Verdana" w:cs="Times New Roman"/>
          <w:color w:val="333333"/>
          <w:sz w:val="21"/>
          <w:szCs w:val="21"/>
          <w:lang w:eastAsia="de-CH"/>
        </w:rPr>
        <w:t xml:space="preserve">Reservierung soll via Website möglich sein und sowohl auf der Website wie auch auf </w:t>
      </w:r>
      <w:r>
        <w:rPr>
          <w:rFonts w:ascii="Verdana" w:eastAsia="Times New Roman" w:hAnsi="Verdana" w:cs="Times New Roman"/>
          <w:color w:val="333333"/>
          <w:sz w:val="21"/>
          <w:szCs w:val="21"/>
          <w:lang w:eastAsia="de-CH"/>
        </w:rPr>
        <w:t>beim Parkplatz</w:t>
      </w:r>
      <w:r w:rsidRPr="00D61ED7">
        <w:rPr>
          <w:rFonts w:ascii="Verdana" w:eastAsia="Times New Roman" w:hAnsi="Verdana" w:cs="Times New Roman"/>
          <w:color w:val="333333"/>
          <w:sz w:val="21"/>
          <w:szCs w:val="21"/>
          <w:lang w:eastAsia="de-CH"/>
        </w:rPr>
        <w:t xml:space="preserve"> dargestellt werden</w:t>
      </w:r>
      <w:r>
        <w:rPr>
          <w:rFonts w:ascii="Verdana" w:eastAsia="Times New Roman" w:hAnsi="Verdana" w:cs="Times New Roman"/>
          <w:color w:val="333333"/>
          <w:sz w:val="21"/>
          <w:szCs w:val="21"/>
          <w:lang w:eastAsia="de-CH"/>
        </w:rPr>
        <w:t>.</w:t>
      </w:r>
    </w:p>
    <w:p w14:paraId="3A88490B" w14:textId="283CC972" w:rsidR="002C760E" w:rsidRDefault="002C760E" w:rsidP="002C760E">
      <w:pPr>
        <w:pStyle w:val="Heading2"/>
      </w:pPr>
      <w:r>
        <w:t>Konzept</w:t>
      </w:r>
    </w:p>
    <w:p w14:paraId="49F90047" w14:textId="64D6993F" w:rsidR="002C760E" w:rsidRDefault="002C760E" w:rsidP="002C760E">
      <w:r>
        <w:t>Das Arduino erhält zwei Distanzsensoren welche 2 unterschiedliche Punkte auf dem Parkplatz überwachen. Zwei Sensoren damit der Parkplatz nur als besetzt dargestellt wird falls wirklich ein Auto dasteht. Wenn nur eine Person durchläuft soll der Sensor nicht anschlagen. Ein Display auf dem Arduino soll den aktuellen Status des Parkplatzes anzeigen. Dieser kann Frei, besetzt aber auch reserviert sein.</w:t>
      </w:r>
    </w:p>
    <w:p w14:paraId="17C200C6" w14:textId="16873853" w:rsidR="00966993" w:rsidRDefault="00966993" w:rsidP="00966993">
      <w:pPr>
        <w:jc w:val="center"/>
      </w:pPr>
      <w:r w:rsidRPr="00966993">
        <w:drawing>
          <wp:inline distT="0" distB="0" distL="0" distR="0" wp14:anchorId="19F63ED5" wp14:editId="643A73EE">
            <wp:extent cx="5671226" cy="3466354"/>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0530" cy="3478153"/>
                    </a:xfrm>
                    <a:prstGeom prst="rect">
                      <a:avLst/>
                    </a:prstGeom>
                  </pic:spPr>
                </pic:pic>
              </a:graphicData>
            </a:graphic>
          </wp:inline>
        </w:drawing>
      </w:r>
    </w:p>
    <w:p w14:paraId="5C6836A0" w14:textId="77777777" w:rsidR="002D4DC1" w:rsidRDefault="002D4DC1" w:rsidP="005267A0">
      <w:r w:rsidRPr="002D4DC1">
        <w:lastRenderedPageBreak/>
        <w:drawing>
          <wp:anchor distT="0" distB="0" distL="114300" distR="114300" simplePos="0" relativeHeight="251660288" behindDoc="1" locked="0" layoutInCell="1" allowOverlap="1" wp14:anchorId="342D8BAE" wp14:editId="17914667">
            <wp:simplePos x="0" y="0"/>
            <wp:positionH relativeFrom="margin">
              <wp:posOffset>3102610</wp:posOffset>
            </wp:positionH>
            <wp:positionV relativeFrom="paragraph">
              <wp:posOffset>34290</wp:posOffset>
            </wp:positionV>
            <wp:extent cx="2839720" cy="3196590"/>
            <wp:effectExtent l="0" t="0" r="0" b="3810"/>
            <wp:wrapTight wrapText="bothSides">
              <wp:wrapPolygon edited="0">
                <wp:start x="0" y="0"/>
                <wp:lineTo x="0" y="21497"/>
                <wp:lineTo x="21445" y="21497"/>
                <wp:lineTo x="214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9720" cy="3196590"/>
                    </a:xfrm>
                    <a:prstGeom prst="rect">
                      <a:avLst/>
                    </a:prstGeom>
                  </pic:spPr>
                </pic:pic>
              </a:graphicData>
            </a:graphic>
            <wp14:sizeRelH relativeFrom="margin">
              <wp14:pctWidth>0</wp14:pctWidth>
            </wp14:sizeRelH>
            <wp14:sizeRelV relativeFrom="margin">
              <wp14:pctHeight>0</wp14:pctHeight>
            </wp14:sizeRelV>
          </wp:anchor>
        </w:drawing>
      </w:r>
      <w:r w:rsidR="005267A0">
        <w:t>Das Arduino sendet die Daten an einen Webserver welcher den Aktuellen Status des Parkplatzes auf einer Website darstellt. Zusätzlich kann auf der Website der Parkplatz reserviert werden. Für die Zeiten welche der Parkplatz Reserviert ist, wird dies sowohl auf der Website, wie auch auf dem Arduino dargestellt. Der Status wird natürlich auch angezeigt, wenn kein Auto auf dem Parkplatz steht.</w:t>
      </w:r>
    </w:p>
    <w:p w14:paraId="5C888272" w14:textId="48B2959C" w:rsidR="005267A0" w:rsidRDefault="002D4DC1" w:rsidP="005267A0">
      <w:r>
        <w:t>Falls ein Auto Auf dem Parkplatz steht, setzt das Arduino selber den entsprechenden Status. (Ohne auf Antwort des Servers zu warten)</w:t>
      </w:r>
    </w:p>
    <w:p w14:paraId="632A6F3C" w14:textId="0433D832" w:rsidR="002D4DC1" w:rsidRDefault="002D4DC1" w:rsidP="005267A0"/>
    <w:p w14:paraId="0572AB7E" w14:textId="7FE662EA" w:rsidR="00AD4618" w:rsidRDefault="00AD4618" w:rsidP="00966993">
      <w:pPr>
        <w:jc w:val="center"/>
      </w:pPr>
    </w:p>
    <w:p w14:paraId="20A6AFAF" w14:textId="303A4F0C" w:rsidR="00AD4618" w:rsidRDefault="00AD4618" w:rsidP="00AD4618">
      <w:pPr>
        <w:pStyle w:val="Heading2"/>
      </w:pPr>
      <w:r>
        <w:t>Bemerkung</w:t>
      </w:r>
    </w:p>
    <w:p w14:paraId="47F75E25" w14:textId="163F9B9B" w:rsidR="00AD4618" w:rsidRPr="00AD4618" w:rsidRDefault="007F45AA" w:rsidP="00AD4618">
      <w:r>
        <w:t>Um die Vorführung und das Testing zu vereinfachen wird das Arduino in einem kleineren Masstab programmiert. So dass das System mit einem kleinen Modellauto funktioniert.</w:t>
      </w:r>
      <w:bookmarkStart w:id="3" w:name="_GoBack"/>
      <w:bookmarkEnd w:id="3"/>
    </w:p>
    <w:p w14:paraId="446D975B" w14:textId="77777777" w:rsidR="00AD4618" w:rsidRDefault="00AD4618" w:rsidP="00AD4618"/>
    <w:sectPr w:rsidR="00AD4618" w:rsidSect="00E65D54">
      <w:headerReference w:type="default" r:id="rId11"/>
      <w:footerReference w:type="default" r:id="rId1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362F3" w14:textId="77777777" w:rsidR="002C760E" w:rsidRDefault="002C760E" w:rsidP="001C3927">
      <w:pPr>
        <w:spacing w:after="0" w:line="240" w:lineRule="auto"/>
      </w:pPr>
      <w:r>
        <w:separator/>
      </w:r>
    </w:p>
  </w:endnote>
  <w:endnote w:type="continuationSeparator" w:id="0">
    <w:p w14:paraId="6267645A" w14:textId="77777777" w:rsidR="002C760E" w:rsidRDefault="002C760E" w:rsidP="001C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E19E6" w14:textId="68E33371" w:rsidR="002C760E" w:rsidRPr="005B0150" w:rsidRDefault="002C760E">
    <w:pPr>
      <w:pStyle w:val="Footer"/>
    </w:pPr>
    <w:r>
      <w:rPr>
        <w:noProof/>
        <w:lang w:eastAsia="de-CH"/>
      </w:rPr>
      <mc:AlternateContent>
        <mc:Choice Requires="wps">
          <w:drawing>
            <wp:anchor distT="0" distB="0" distL="114300" distR="114300" simplePos="0" relativeHeight="251659264" behindDoc="0" locked="0" layoutInCell="1" allowOverlap="1" wp14:anchorId="08E6BED2" wp14:editId="17332481">
              <wp:simplePos x="0" y="0"/>
              <wp:positionH relativeFrom="column">
                <wp:posOffset>6010227</wp:posOffset>
              </wp:positionH>
              <wp:positionV relativeFrom="paragraph">
                <wp:posOffset>-4254873</wp:posOffset>
              </wp:positionV>
              <wp:extent cx="472440" cy="4053342"/>
              <wp:effectExtent l="0" t="0" r="3810" b="4445"/>
              <wp:wrapNone/>
              <wp:docPr id="4" name="Textfeld 4"/>
              <wp:cNvGraphicFramePr/>
              <a:graphic xmlns:a="http://schemas.openxmlformats.org/drawingml/2006/main">
                <a:graphicData uri="http://schemas.microsoft.com/office/word/2010/wordprocessingShape">
                  <wps:wsp>
                    <wps:cNvSpPr txBox="1"/>
                    <wps:spPr>
                      <a:xfrm>
                        <a:off x="0" y="0"/>
                        <a:ext cx="472440" cy="40533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8E8C" w14:textId="4575B356" w:rsidR="002C760E" w:rsidRPr="00B0203B" w:rsidRDefault="002C760E">
                          <w:pPr>
                            <w:rPr>
                              <w:sz w:val="28"/>
                              <w:szCs w:val="28"/>
                              <w:lang w:val="en-US"/>
                            </w:rPr>
                          </w:pPr>
                          <w:r w:rsidRPr="00B0203B">
                            <w:rPr>
                              <w:color w:val="A8D08D" w:themeColor="accent6" w:themeTint="99"/>
                              <w:sz w:val="28"/>
                              <w:szCs w:val="28"/>
                              <w:lang w:val="en-US"/>
                            </w:rPr>
                            <w:t xml:space="preserve">Kapitel: </w:t>
                          </w:r>
                          <w:r w:rsidRPr="009274AC">
                            <w:rPr>
                              <w:sz w:val="28"/>
                              <w:szCs w:val="28"/>
                            </w:rPr>
                            <w:fldChar w:fldCharType="begin"/>
                          </w:r>
                          <w:r w:rsidRPr="00B0203B">
                            <w:rPr>
                              <w:sz w:val="28"/>
                              <w:szCs w:val="28"/>
                              <w:lang w:val="en-US"/>
                            </w:rPr>
                            <w:instrText xml:space="preserve"> STYLEREF  "Überschrift 1"  \* MERGEFORMAT </w:instrText>
                          </w:r>
                          <w:r w:rsidRPr="009274AC">
                            <w:rPr>
                              <w:sz w:val="28"/>
                              <w:szCs w:val="28"/>
                            </w:rPr>
                            <w:fldChar w:fldCharType="separate"/>
                          </w:r>
                          <w:r w:rsidR="007F45AA">
                            <w:rPr>
                              <w:b/>
                              <w:bCs/>
                              <w:noProof/>
                              <w:sz w:val="28"/>
                              <w:szCs w:val="28"/>
                              <w:lang w:val="en-US"/>
                            </w:rPr>
                            <w:t>Error! Use the Home tab to apply Überschrift 1 to the text that you want to appear here.</w:t>
                          </w:r>
                          <w:r w:rsidRPr="009274AC">
                            <w:rPr>
                              <w:sz w:val="28"/>
                              <w:szCs w:val="28"/>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6BED2" id="_x0000_t202" coordsize="21600,21600" o:spt="202" path="m,l,21600r21600,l21600,xe">
              <v:stroke joinstyle="miter"/>
              <v:path gradientshapeok="t" o:connecttype="rect"/>
            </v:shapetype>
            <v:shape id="Textfeld 4" o:spid="_x0000_s1028" type="#_x0000_t202" style="position:absolute;margin-left:473.25pt;margin-top:-335.05pt;width:37.2pt;height:3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" fillcolor="white [3201]" stroked="f" strokeweight=".5pt">
              <v:textbox style="layout-flow:vertical;mso-layout-flow-alt:bottom-to-top">
                <w:txbxContent>
                  <w:p w14:paraId="68238E8C" w14:textId="4575B356" w:rsidR="002C760E" w:rsidRPr="00B0203B" w:rsidRDefault="002C760E">
                    <w:pPr>
                      <w:rPr>
                        <w:sz w:val="28"/>
                        <w:szCs w:val="28"/>
                        <w:lang w:val="en-US"/>
                      </w:rPr>
                    </w:pPr>
                    <w:r w:rsidRPr="00B0203B">
                      <w:rPr>
                        <w:color w:val="A8D08D" w:themeColor="accent6" w:themeTint="99"/>
                        <w:sz w:val="28"/>
                        <w:szCs w:val="28"/>
                        <w:lang w:val="en-US"/>
                      </w:rPr>
                      <w:t xml:space="preserve">Kapitel: </w:t>
                    </w:r>
                    <w:r w:rsidRPr="009274AC">
                      <w:rPr>
                        <w:sz w:val="28"/>
                        <w:szCs w:val="28"/>
                      </w:rPr>
                      <w:fldChar w:fldCharType="begin"/>
                    </w:r>
                    <w:r w:rsidRPr="00B0203B">
                      <w:rPr>
                        <w:sz w:val="28"/>
                        <w:szCs w:val="28"/>
                        <w:lang w:val="en-US"/>
                      </w:rPr>
                      <w:instrText xml:space="preserve"> STYLEREF  "Überschrift 1"  \* MERGEFORMAT </w:instrText>
                    </w:r>
                    <w:r w:rsidRPr="009274AC">
                      <w:rPr>
                        <w:sz w:val="28"/>
                        <w:szCs w:val="28"/>
                      </w:rPr>
                      <w:fldChar w:fldCharType="separate"/>
                    </w:r>
                    <w:r w:rsidR="007F45AA">
                      <w:rPr>
                        <w:b/>
                        <w:bCs/>
                        <w:noProof/>
                        <w:sz w:val="28"/>
                        <w:szCs w:val="28"/>
                        <w:lang w:val="en-US"/>
                      </w:rPr>
                      <w:t>Error! Use the Home tab to apply Überschrift 1 to the text that you want to appear here.</w:t>
                    </w:r>
                    <w:r w:rsidRPr="009274AC">
                      <w:rPr>
                        <w:sz w:val="28"/>
                        <w:szCs w:val="28"/>
                      </w:rPr>
                      <w:fldChar w:fldCharType="end"/>
                    </w:r>
                  </w:p>
                </w:txbxContent>
              </v:textbox>
            </v:shape>
          </w:pict>
        </mc:Fallback>
      </mc:AlternateContent>
    </w:r>
    <w:r>
      <w:rPr>
        <w:noProof/>
        <w:lang w:eastAsia="de-CH"/>
      </w:rPr>
      <mc:AlternateContent>
        <mc:Choice Requires="wps">
          <w:drawing>
            <wp:anchor distT="0" distB="0" distL="114300" distR="114300" simplePos="0" relativeHeight="251657216" behindDoc="0" locked="0" layoutInCell="1" allowOverlap="1" wp14:anchorId="200C34C5" wp14:editId="0F511D1F">
              <wp:simplePos x="0" y="0"/>
              <wp:positionH relativeFrom="margin">
                <wp:posOffset>-15240</wp:posOffset>
              </wp:positionH>
              <wp:positionV relativeFrom="paragraph">
                <wp:posOffset>-202565</wp:posOffset>
              </wp:positionV>
              <wp:extent cx="5984240" cy="3810"/>
              <wp:effectExtent l="0" t="0" r="35560" b="34290"/>
              <wp:wrapNone/>
              <wp:docPr id="3" name="Gerader Verbinder 3"/>
              <wp:cNvGraphicFramePr/>
              <a:graphic xmlns:a="http://schemas.openxmlformats.org/drawingml/2006/main">
                <a:graphicData uri="http://schemas.microsoft.com/office/word/2010/wordprocessingShape">
                  <wps:wsp>
                    <wps:cNvCnPr/>
                    <wps:spPr>
                      <a:xfrm>
                        <a:off x="0" y="0"/>
                        <a:ext cx="5984240" cy="3810"/>
                      </a:xfrm>
                      <a:prstGeom prst="line">
                        <a:avLst/>
                      </a:prstGeom>
                      <a:ln w="190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3B89D" id="Gerader Verbinde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5.95pt" to="470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" strokecolor="#a8d08d [1945]" strokeweight="1.5pt">
              <v:stroke joinstyle="miter"/>
              <w10:wrap anchorx="margin"/>
            </v:line>
          </w:pict>
        </mc:Fallback>
      </mc:AlternateContent>
    </w:r>
    <w:r>
      <w:t>HSLU I.BA_AITEC.H1601 Gruppe 4</w:t>
    </w:r>
    <w:r>
      <w:ptab w:relativeTo="margin" w:alignment="center" w:leader="none"/>
    </w:r>
    <w:r>
      <w:ptab w:relativeTo="margin" w:alignment="right" w:leader="none"/>
    </w:r>
    <w:r>
      <w:rPr>
        <w:lang w:val="de-DE"/>
      </w:rPr>
      <w:t xml:space="preserve">Seite </w:t>
    </w:r>
    <w:r>
      <w:rPr>
        <w:b/>
        <w:bCs/>
      </w:rPr>
      <w:fldChar w:fldCharType="begin"/>
    </w:r>
    <w:r w:rsidRPr="005B0150">
      <w:rPr>
        <w:b/>
        <w:bCs/>
      </w:rPr>
      <w:instrText>PAGE  \* Arabic  \* MERGEFORMAT</w:instrText>
    </w:r>
    <w:r>
      <w:rPr>
        <w:b/>
        <w:bCs/>
      </w:rPr>
      <w:fldChar w:fldCharType="separate"/>
    </w:r>
    <w:r w:rsidR="007F45AA" w:rsidRPr="007F45AA">
      <w:rPr>
        <w:b/>
        <w:bCs/>
        <w:noProof/>
        <w:lang w:val="de-DE"/>
      </w:rPr>
      <w:t>3</w:t>
    </w:r>
    <w:r>
      <w:rPr>
        <w:b/>
        <w:bCs/>
      </w:rPr>
      <w:fldChar w:fldCharType="end"/>
    </w:r>
    <w:r>
      <w:rPr>
        <w:lang w:val="de-DE"/>
      </w:rPr>
      <w:t xml:space="preserve"> von </w:t>
    </w:r>
    <w:r>
      <w:rPr>
        <w:b/>
        <w:bCs/>
      </w:rPr>
      <w:fldChar w:fldCharType="begin"/>
    </w:r>
    <w:r w:rsidRPr="005B0150">
      <w:rPr>
        <w:b/>
        <w:bCs/>
      </w:rPr>
      <w:instrText>NUMPAGES  \* Arabic  \* MERGEFORMAT</w:instrText>
    </w:r>
    <w:r>
      <w:rPr>
        <w:b/>
        <w:bCs/>
      </w:rPr>
      <w:fldChar w:fldCharType="separate"/>
    </w:r>
    <w:r w:rsidR="007F45AA" w:rsidRPr="007F45AA">
      <w:rPr>
        <w:b/>
        <w:bCs/>
        <w:noProof/>
        <w:lang w:val="de-DE"/>
      </w:rPr>
      <w:t>3</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E6D07" w14:textId="77777777" w:rsidR="002C760E" w:rsidRDefault="002C760E" w:rsidP="001C3927">
      <w:pPr>
        <w:spacing w:after="0" w:line="240" w:lineRule="auto"/>
      </w:pPr>
      <w:r>
        <w:separator/>
      </w:r>
    </w:p>
  </w:footnote>
  <w:footnote w:type="continuationSeparator" w:id="0">
    <w:p w14:paraId="6457BC11" w14:textId="77777777" w:rsidR="002C760E" w:rsidRDefault="002C760E" w:rsidP="001C3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F1A69" w14:textId="77777777" w:rsidR="002C760E" w:rsidRDefault="002C760E" w:rsidP="000259CB">
    <w:pPr>
      <w:pStyle w:val="Header"/>
      <w:spacing w:before="180" w:after="100" w:afterAutospacing="1"/>
    </w:pPr>
    <w:r w:rsidRPr="003476D3">
      <w:rPr>
        <w:noProof/>
        <w:lang w:eastAsia="de-CH"/>
      </w:rPr>
      <mc:AlternateContent>
        <mc:Choice Requires="wps">
          <w:drawing>
            <wp:anchor distT="0" distB="0" distL="114300" distR="114300" simplePos="0" relativeHeight="251656192" behindDoc="0" locked="0" layoutInCell="1" allowOverlap="1" wp14:anchorId="2BDF0103" wp14:editId="253698C6">
              <wp:simplePos x="0" y="0"/>
              <wp:positionH relativeFrom="margin">
                <wp:posOffset>5422900</wp:posOffset>
              </wp:positionH>
              <wp:positionV relativeFrom="paragraph">
                <wp:posOffset>-66040</wp:posOffset>
              </wp:positionV>
              <wp:extent cx="540000" cy="540000"/>
              <wp:effectExtent l="0" t="0" r="0" b="0"/>
              <wp:wrapNone/>
              <wp:docPr id="5" name="Rechteck 5"/>
              <wp:cNvGraphicFramePr/>
              <a:graphic xmlns:a="http://schemas.openxmlformats.org/drawingml/2006/main">
                <a:graphicData uri="http://schemas.microsoft.com/office/word/2010/wordprocessingShape">
                  <wps:wsp>
                    <wps:cNvSpPr/>
                    <wps:spPr>
                      <a:xfrm>
                        <a:off x="0" y="0"/>
                        <a:ext cx="540000" cy="540000"/>
                      </a:xfrm>
                      <a:prstGeom prst="rect">
                        <a:avLst/>
                      </a:prstGeom>
                      <a:solidFill>
                        <a:schemeClr val="accent6">
                          <a:lumMod val="60000"/>
                          <a:lumOff val="4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BD490B" w14:textId="10FDB14F" w:rsidR="002C760E" w:rsidRPr="005E7884" w:rsidRDefault="002C760E" w:rsidP="0089336B">
                          <w:pPr>
                            <w:spacing w:after="0"/>
                            <w:jc w:val="center"/>
                            <w:rPr>
                              <w:sz w:val="160"/>
                            </w:rPr>
                          </w:pPr>
                          <w:r>
                            <w:rPr>
                              <w:noProof/>
                              <w:lang w:eastAsia="de-CH"/>
                            </w:rPr>
                            <w:drawing>
                              <wp:inline distT="0" distB="0" distL="0" distR="0" wp14:anchorId="6F87DAB2" wp14:editId="5BCBCE78">
                                <wp:extent cx="344170" cy="235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4170" cy="2355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F0103" id="Rechteck 5" o:spid="_x0000_s1027" style="position:absolute;margin-left:427pt;margin-top:-5.2pt;width:42.5pt;height:4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" fillcolor="#a8d08d [1945]" stroked="f" strokeweight="1pt">
              <v:textbox>
                <w:txbxContent>
                  <w:p w14:paraId="79BD490B" w14:textId="10FDB14F" w:rsidR="002C760E" w:rsidRPr="005E7884" w:rsidRDefault="002C760E" w:rsidP="0089336B">
                    <w:pPr>
                      <w:spacing w:after="0"/>
                      <w:jc w:val="center"/>
                      <w:rPr>
                        <w:sz w:val="160"/>
                      </w:rPr>
                    </w:pPr>
                    <w:r>
                      <w:rPr>
                        <w:noProof/>
                        <w:lang w:eastAsia="de-CH"/>
                      </w:rPr>
                      <w:drawing>
                        <wp:inline distT="0" distB="0" distL="0" distR="0" wp14:anchorId="6F87DAB2" wp14:editId="5BCBCE78">
                          <wp:extent cx="344170" cy="235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4170" cy="235593"/>
                                  </a:xfrm>
                                  <a:prstGeom prst="rect">
                                    <a:avLst/>
                                  </a:prstGeom>
                                </pic:spPr>
                              </pic:pic>
                            </a:graphicData>
                          </a:graphic>
                        </wp:inline>
                      </w:drawing>
                    </w:r>
                  </w:p>
                </w:txbxContent>
              </v:textbox>
              <w10:wrap anchorx="margin"/>
            </v:rect>
          </w:pict>
        </mc:Fallback>
      </mc:AlternateContent>
    </w:r>
    <w:r>
      <w:fldChar w:fldCharType="begin"/>
    </w:r>
    <w:r>
      <w:instrText xml:space="preserve"> TIME \@ "dddd, d. MMMM yyyy" </w:instrText>
    </w:r>
    <w:r>
      <w:fldChar w:fldCharType="separate"/>
    </w:r>
    <w:r>
      <w:rPr>
        <w:noProof/>
      </w:rPr>
      <w:t>Samstag, 29. Oktober 2016</w:t>
    </w:r>
    <w:r>
      <w:fldChar w:fldCharType="end"/>
    </w:r>
    <w:r>
      <w:rPr>
        <w:noProof/>
        <w:lang w:eastAsia="de-CH"/>
      </w:rPr>
      <mc:AlternateContent>
        <mc:Choice Requires="wps">
          <w:drawing>
            <wp:anchor distT="0" distB="0" distL="114300" distR="114300" simplePos="0" relativeHeight="251655168" behindDoc="0" locked="0" layoutInCell="1" allowOverlap="1" wp14:anchorId="3A8F9EC0" wp14:editId="32C9F5C8">
              <wp:simplePos x="0" y="0"/>
              <wp:positionH relativeFrom="margin">
                <wp:posOffset>-24765</wp:posOffset>
              </wp:positionH>
              <wp:positionV relativeFrom="paragraph">
                <wp:posOffset>460144</wp:posOffset>
              </wp:positionV>
              <wp:extent cx="5984758" cy="4214"/>
              <wp:effectExtent l="0" t="0" r="35560" b="34290"/>
              <wp:wrapNone/>
              <wp:docPr id="1" name="Gerader Verbinder 1"/>
              <wp:cNvGraphicFramePr/>
              <a:graphic xmlns:a="http://schemas.openxmlformats.org/drawingml/2006/main">
                <a:graphicData uri="http://schemas.microsoft.com/office/word/2010/wordprocessingShape">
                  <wps:wsp>
                    <wps:cNvCnPr/>
                    <wps:spPr>
                      <a:xfrm>
                        <a:off x="0" y="0"/>
                        <a:ext cx="5984758" cy="4214"/>
                      </a:xfrm>
                      <a:prstGeom prst="line">
                        <a:avLst/>
                      </a:prstGeom>
                      <a:ln w="190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FDF9F" id="Gerader Verbinder 1"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36.25pt" to="469.3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" strokecolor="#a8d08d [1945]"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073F"/>
    <w:multiLevelType w:val="hybridMultilevel"/>
    <w:tmpl w:val="EAA8BA82"/>
    <w:lvl w:ilvl="0" w:tplc="4A68D2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A169F"/>
    <w:multiLevelType w:val="hybridMultilevel"/>
    <w:tmpl w:val="1A6E5E7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2" w15:restartNumberingAfterBreak="0">
    <w:nsid w:val="35FB27FD"/>
    <w:multiLevelType w:val="hybridMultilevel"/>
    <w:tmpl w:val="4FD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8473A"/>
    <w:multiLevelType w:val="hybridMultilevel"/>
    <w:tmpl w:val="DA884C8C"/>
    <w:lvl w:ilvl="0" w:tplc="1CA076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703C5"/>
    <w:multiLevelType w:val="hybridMultilevel"/>
    <w:tmpl w:val="75329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1431EF"/>
    <w:multiLevelType w:val="hybridMultilevel"/>
    <w:tmpl w:val="ABF8DACE"/>
    <w:lvl w:ilvl="0" w:tplc="BE9AA840">
      <w:start w:val="1"/>
      <w:numFmt w:val="bullet"/>
      <w:lvlText w:val="•"/>
      <w:lvlJc w:val="left"/>
      <w:pPr>
        <w:tabs>
          <w:tab w:val="num" w:pos="720"/>
        </w:tabs>
        <w:ind w:left="720" w:hanging="360"/>
      </w:pPr>
      <w:rPr>
        <w:rFonts w:ascii="Arial" w:hAnsi="Arial" w:hint="default"/>
      </w:rPr>
    </w:lvl>
    <w:lvl w:ilvl="1" w:tplc="4350BC2E" w:tentative="1">
      <w:start w:val="1"/>
      <w:numFmt w:val="bullet"/>
      <w:lvlText w:val="•"/>
      <w:lvlJc w:val="left"/>
      <w:pPr>
        <w:tabs>
          <w:tab w:val="num" w:pos="1440"/>
        </w:tabs>
        <w:ind w:left="1440" w:hanging="360"/>
      </w:pPr>
      <w:rPr>
        <w:rFonts w:ascii="Arial" w:hAnsi="Arial" w:hint="default"/>
      </w:rPr>
    </w:lvl>
    <w:lvl w:ilvl="2" w:tplc="EB6AEF1E" w:tentative="1">
      <w:start w:val="1"/>
      <w:numFmt w:val="bullet"/>
      <w:lvlText w:val="•"/>
      <w:lvlJc w:val="left"/>
      <w:pPr>
        <w:tabs>
          <w:tab w:val="num" w:pos="2160"/>
        </w:tabs>
        <w:ind w:left="2160" w:hanging="360"/>
      </w:pPr>
      <w:rPr>
        <w:rFonts w:ascii="Arial" w:hAnsi="Arial" w:hint="default"/>
      </w:rPr>
    </w:lvl>
    <w:lvl w:ilvl="3" w:tplc="D340B716" w:tentative="1">
      <w:start w:val="1"/>
      <w:numFmt w:val="bullet"/>
      <w:lvlText w:val="•"/>
      <w:lvlJc w:val="left"/>
      <w:pPr>
        <w:tabs>
          <w:tab w:val="num" w:pos="2880"/>
        </w:tabs>
        <w:ind w:left="2880" w:hanging="360"/>
      </w:pPr>
      <w:rPr>
        <w:rFonts w:ascii="Arial" w:hAnsi="Arial" w:hint="default"/>
      </w:rPr>
    </w:lvl>
    <w:lvl w:ilvl="4" w:tplc="62BC65D4" w:tentative="1">
      <w:start w:val="1"/>
      <w:numFmt w:val="bullet"/>
      <w:lvlText w:val="•"/>
      <w:lvlJc w:val="left"/>
      <w:pPr>
        <w:tabs>
          <w:tab w:val="num" w:pos="3600"/>
        </w:tabs>
        <w:ind w:left="3600" w:hanging="360"/>
      </w:pPr>
      <w:rPr>
        <w:rFonts w:ascii="Arial" w:hAnsi="Arial" w:hint="default"/>
      </w:rPr>
    </w:lvl>
    <w:lvl w:ilvl="5" w:tplc="05A610FC" w:tentative="1">
      <w:start w:val="1"/>
      <w:numFmt w:val="bullet"/>
      <w:lvlText w:val="•"/>
      <w:lvlJc w:val="left"/>
      <w:pPr>
        <w:tabs>
          <w:tab w:val="num" w:pos="4320"/>
        </w:tabs>
        <w:ind w:left="4320" w:hanging="360"/>
      </w:pPr>
      <w:rPr>
        <w:rFonts w:ascii="Arial" w:hAnsi="Arial" w:hint="default"/>
      </w:rPr>
    </w:lvl>
    <w:lvl w:ilvl="6" w:tplc="FB360308" w:tentative="1">
      <w:start w:val="1"/>
      <w:numFmt w:val="bullet"/>
      <w:lvlText w:val="•"/>
      <w:lvlJc w:val="left"/>
      <w:pPr>
        <w:tabs>
          <w:tab w:val="num" w:pos="5040"/>
        </w:tabs>
        <w:ind w:left="5040" w:hanging="360"/>
      </w:pPr>
      <w:rPr>
        <w:rFonts w:ascii="Arial" w:hAnsi="Arial" w:hint="default"/>
      </w:rPr>
    </w:lvl>
    <w:lvl w:ilvl="7" w:tplc="AD6A5508" w:tentative="1">
      <w:start w:val="1"/>
      <w:numFmt w:val="bullet"/>
      <w:lvlText w:val="•"/>
      <w:lvlJc w:val="left"/>
      <w:pPr>
        <w:tabs>
          <w:tab w:val="num" w:pos="5760"/>
        </w:tabs>
        <w:ind w:left="5760" w:hanging="360"/>
      </w:pPr>
      <w:rPr>
        <w:rFonts w:ascii="Arial" w:hAnsi="Arial" w:hint="default"/>
      </w:rPr>
    </w:lvl>
    <w:lvl w:ilvl="8" w:tplc="7B388F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CE3AE5"/>
    <w:multiLevelType w:val="multilevel"/>
    <w:tmpl w:val="26A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F7AC9"/>
    <w:multiLevelType w:val="multilevel"/>
    <w:tmpl w:val="F0F8ED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88462AD"/>
    <w:multiLevelType w:val="multilevel"/>
    <w:tmpl w:val="DA7A394C"/>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9E71719"/>
    <w:multiLevelType w:val="hybridMultilevel"/>
    <w:tmpl w:val="8D880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9E7D9F"/>
    <w:multiLevelType w:val="hybridMultilevel"/>
    <w:tmpl w:val="272AD3EE"/>
    <w:lvl w:ilvl="0" w:tplc="86AA9FA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11871DE"/>
    <w:multiLevelType w:val="hybridMultilevel"/>
    <w:tmpl w:val="06204144"/>
    <w:lvl w:ilvl="0" w:tplc="808ACB04">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2" w15:restartNumberingAfterBreak="0">
    <w:nsid w:val="73B37A7D"/>
    <w:multiLevelType w:val="multilevel"/>
    <w:tmpl w:val="D53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 w:numId="11">
    <w:abstractNumId w:val="0"/>
  </w:num>
  <w:num w:numId="12">
    <w:abstractNumId w:val="1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3B"/>
    <w:rsid w:val="00012EE2"/>
    <w:rsid w:val="00013FFA"/>
    <w:rsid w:val="000255EF"/>
    <w:rsid w:val="000259CB"/>
    <w:rsid w:val="00027E9C"/>
    <w:rsid w:val="00035A43"/>
    <w:rsid w:val="00036D42"/>
    <w:rsid w:val="000441C6"/>
    <w:rsid w:val="000731BC"/>
    <w:rsid w:val="000735B6"/>
    <w:rsid w:val="00076833"/>
    <w:rsid w:val="00077928"/>
    <w:rsid w:val="00091539"/>
    <w:rsid w:val="00096BE1"/>
    <w:rsid w:val="000A0795"/>
    <w:rsid w:val="000A14D3"/>
    <w:rsid w:val="000A3C93"/>
    <w:rsid w:val="000A7F23"/>
    <w:rsid w:val="000B0E5C"/>
    <w:rsid w:val="000B6849"/>
    <w:rsid w:val="000C7C53"/>
    <w:rsid w:val="000E7E04"/>
    <w:rsid w:val="000F0A36"/>
    <w:rsid w:val="000F2DB2"/>
    <w:rsid w:val="000F3176"/>
    <w:rsid w:val="000F3BF4"/>
    <w:rsid w:val="00105DBA"/>
    <w:rsid w:val="00116D65"/>
    <w:rsid w:val="001201C2"/>
    <w:rsid w:val="00163146"/>
    <w:rsid w:val="00163170"/>
    <w:rsid w:val="00166282"/>
    <w:rsid w:val="001853CD"/>
    <w:rsid w:val="001A08AA"/>
    <w:rsid w:val="001A0A3F"/>
    <w:rsid w:val="001C1140"/>
    <w:rsid w:val="001C3927"/>
    <w:rsid w:val="001C6398"/>
    <w:rsid w:val="001D1B44"/>
    <w:rsid w:val="001D49C9"/>
    <w:rsid w:val="001F3FC5"/>
    <w:rsid w:val="001F5187"/>
    <w:rsid w:val="001F7417"/>
    <w:rsid w:val="002008D1"/>
    <w:rsid w:val="002009ED"/>
    <w:rsid w:val="00201B14"/>
    <w:rsid w:val="00203E88"/>
    <w:rsid w:val="002077A4"/>
    <w:rsid w:val="00214E14"/>
    <w:rsid w:val="002211E8"/>
    <w:rsid w:val="00225962"/>
    <w:rsid w:val="00226147"/>
    <w:rsid w:val="0022631D"/>
    <w:rsid w:val="00230EF6"/>
    <w:rsid w:val="0023495F"/>
    <w:rsid w:val="002413A1"/>
    <w:rsid w:val="002453A4"/>
    <w:rsid w:val="00246281"/>
    <w:rsid w:val="00246C25"/>
    <w:rsid w:val="00256EE5"/>
    <w:rsid w:val="0026240A"/>
    <w:rsid w:val="00266F00"/>
    <w:rsid w:val="002714D1"/>
    <w:rsid w:val="002725BD"/>
    <w:rsid w:val="0028064F"/>
    <w:rsid w:val="0028265E"/>
    <w:rsid w:val="00294601"/>
    <w:rsid w:val="002A2223"/>
    <w:rsid w:val="002B44AB"/>
    <w:rsid w:val="002B5C19"/>
    <w:rsid w:val="002C743C"/>
    <w:rsid w:val="002C760E"/>
    <w:rsid w:val="002D31EA"/>
    <w:rsid w:val="002D4DC1"/>
    <w:rsid w:val="002E7109"/>
    <w:rsid w:val="002E73E9"/>
    <w:rsid w:val="002F723B"/>
    <w:rsid w:val="003015B9"/>
    <w:rsid w:val="0030185B"/>
    <w:rsid w:val="00307EE1"/>
    <w:rsid w:val="00310B2C"/>
    <w:rsid w:val="00310F32"/>
    <w:rsid w:val="00314ADC"/>
    <w:rsid w:val="0031668F"/>
    <w:rsid w:val="00317D0E"/>
    <w:rsid w:val="0032743B"/>
    <w:rsid w:val="00334A98"/>
    <w:rsid w:val="00343EF9"/>
    <w:rsid w:val="00345777"/>
    <w:rsid w:val="003476D3"/>
    <w:rsid w:val="00347833"/>
    <w:rsid w:val="00351E92"/>
    <w:rsid w:val="00352672"/>
    <w:rsid w:val="003620CF"/>
    <w:rsid w:val="00367E2F"/>
    <w:rsid w:val="0038010B"/>
    <w:rsid w:val="00387E19"/>
    <w:rsid w:val="003907A1"/>
    <w:rsid w:val="003A31B5"/>
    <w:rsid w:val="003A67EA"/>
    <w:rsid w:val="003B5084"/>
    <w:rsid w:val="003B5619"/>
    <w:rsid w:val="003D360B"/>
    <w:rsid w:val="003D3FF6"/>
    <w:rsid w:val="003D4680"/>
    <w:rsid w:val="003D5067"/>
    <w:rsid w:val="003D637E"/>
    <w:rsid w:val="003E00B6"/>
    <w:rsid w:val="003E1E86"/>
    <w:rsid w:val="003F4E0A"/>
    <w:rsid w:val="003F6086"/>
    <w:rsid w:val="00403ED2"/>
    <w:rsid w:val="00403F36"/>
    <w:rsid w:val="00405ADB"/>
    <w:rsid w:val="00412201"/>
    <w:rsid w:val="00415326"/>
    <w:rsid w:val="00425941"/>
    <w:rsid w:val="00431372"/>
    <w:rsid w:val="0043309F"/>
    <w:rsid w:val="0043592E"/>
    <w:rsid w:val="00454BEC"/>
    <w:rsid w:val="00460BB5"/>
    <w:rsid w:val="00464DCE"/>
    <w:rsid w:val="0046640A"/>
    <w:rsid w:val="004716C9"/>
    <w:rsid w:val="00473E69"/>
    <w:rsid w:val="00484B0A"/>
    <w:rsid w:val="00492D18"/>
    <w:rsid w:val="00494EC8"/>
    <w:rsid w:val="00495108"/>
    <w:rsid w:val="004975D9"/>
    <w:rsid w:val="004A2977"/>
    <w:rsid w:val="004A47AB"/>
    <w:rsid w:val="004A665F"/>
    <w:rsid w:val="004B18BE"/>
    <w:rsid w:val="004B1ABF"/>
    <w:rsid w:val="004B1D2C"/>
    <w:rsid w:val="004B6B16"/>
    <w:rsid w:val="004C1A9B"/>
    <w:rsid w:val="004C2467"/>
    <w:rsid w:val="004E5135"/>
    <w:rsid w:val="00502B04"/>
    <w:rsid w:val="00504176"/>
    <w:rsid w:val="00505F0B"/>
    <w:rsid w:val="00515BBC"/>
    <w:rsid w:val="005177CF"/>
    <w:rsid w:val="005215E9"/>
    <w:rsid w:val="0052558E"/>
    <w:rsid w:val="005267A0"/>
    <w:rsid w:val="005402C2"/>
    <w:rsid w:val="00542AE3"/>
    <w:rsid w:val="00544121"/>
    <w:rsid w:val="00546D2E"/>
    <w:rsid w:val="00551143"/>
    <w:rsid w:val="00560917"/>
    <w:rsid w:val="00560E1D"/>
    <w:rsid w:val="005615F6"/>
    <w:rsid w:val="00573462"/>
    <w:rsid w:val="00591123"/>
    <w:rsid w:val="005A01AB"/>
    <w:rsid w:val="005A02DD"/>
    <w:rsid w:val="005A13A2"/>
    <w:rsid w:val="005B0150"/>
    <w:rsid w:val="005C7C1A"/>
    <w:rsid w:val="005E26C8"/>
    <w:rsid w:val="005E41A6"/>
    <w:rsid w:val="005E5752"/>
    <w:rsid w:val="005E6012"/>
    <w:rsid w:val="005E7884"/>
    <w:rsid w:val="00600DFB"/>
    <w:rsid w:val="006026D2"/>
    <w:rsid w:val="006057AD"/>
    <w:rsid w:val="00605FE7"/>
    <w:rsid w:val="006074A2"/>
    <w:rsid w:val="006101DC"/>
    <w:rsid w:val="00610B26"/>
    <w:rsid w:val="00613348"/>
    <w:rsid w:val="00614109"/>
    <w:rsid w:val="00616531"/>
    <w:rsid w:val="00617E27"/>
    <w:rsid w:val="006218B9"/>
    <w:rsid w:val="0063524D"/>
    <w:rsid w:val="00636CA7"/>
    <w:rsid w:val="00650E7A"/>
    <w:rsid w:val="0066436A"/>
    <w:rsid w:val="0068265A"/>
    <w:rsid w:val="006827DE"/>
    <w:rsid w:val="00690D3E"/>
    <w:rsid w:val="006930B1"/>
    <w:rsid w:val="006B4EA5"/>
    <w:rsid w:val="006B6986"/>
    <w:rsid w:val="006D0306"/>
    <w:rsid w:val="006D0786"/>
    <w:rsid w:val="006D2DCD"/>
    <w:rsid w:val="006E12AC"/>
    <w:rsid w:val="006E6A53"/>
    <w:rsid w:val="006F13EA"/>
    <w:rsid w:val="006F4596"/>
    <w:rsid w:val="006F53AF"/>
    <w:rsid w:val="006F66E5"/>
    <w:rsid w:val="00704D16"/>
    <w:rsid w:val="0071300F"/>
    <w:rsid w:val="00717862"/>
    <w:rsid w:val="00722F18"/>
    <w:rsid w:val="0072461B"/>
    <w:rsid w:val="00732C35"/>
    <w:rsid w:val="0075082D"/>
    <w:rsid w:val="00754D2E"/>
    <w:rsid w:val="00757CF4"/>
    <w:rsid w:val="00763237"/>
    <w:rsid w:val="00770C4A"/>
    <w:rsid w:val="007764C5"/>
    <w:rsid w:val="00780019"/>
    <w:rsid w:val="00785289"/>
    <w:rsid w:val="00790C9E"/>
    <w:rsid w:val="007A3F84"/>
    <w:rsid w:val="007B103A"/>
    <w:rsid w:val="007B474E"/>
    <w:rsid w:val="007B55B0"/>
    <w:rsid w:val="007C5893"/>
    <w:rsid w:val="007E2D2B"/>
    <w:rsid w:val="007E409A"/>
    <w:rsid w:val="007F0331"/>
    <w:rsid w:val="007F33A6"/>
    <w:rsid w:val="007F45AA"/>
    <w:rsid w:val="00806CDC"/>
    <w:rsid w:val="00825256"/>
    <w:rsid w:val="00832418"/>
    <w:rsid w:val="00847AC4"/>
    <w:rsid w:val="0085211A"/>
    <w:rsid w:val="00852FC2"/>
    <w:rsid w:val="00853978"/>
    <w:rsid w:val="00856774"/>
    <w:rsid w:val="00870F1D"/>
    <w:rsid w:val="00880E72"/>
    <w:rsid w:val="0089336B"/>
    <w:rsid w:val="008A0465"/>
    <w:rsid w:val="008A2C38"/>
    <w:rsid w:val="008B020D"/>
    <w:rsid w:val="008B4B34"/>
    <w:rsid w:val="008D57B5"/>
    <w:rsid w:val="008E0CC2"/>
    <w:rsid w:val="008F7484"/>
    <w:rsid w:val="008F7A32"/>
    <w:rsid w:val="00901C7F"/>
    <w:rsid w:val="00904114"/>
    <w:rsid w:val="0091758B"/>
    <w:rsid w:val="00917C2F"/>
    <w:rsid w:val="009274AC"/>
    <w:rsid w:val="009471CA"/>
    <w:rsid w:val="009533CD"/>
    <w:rsid w:val="00957AC4"/>
    <w:rsid w:val="009619D2"/>
    <w:rsid w:val="00966993"/>
    <w:rsid w:val="00967D2C"/>
    <w:rsid w:val="00970744"/>
    <w:rsid w:val="009826BB"/>
    <w:rsid w:val="0098433E"/>
    <w:rsid w:val="00995685"/>
    <w:rsid w:val="00995AF5"/>
    <w:rsid w:val="00997C37"/>
    <w:rsid w:val="009A1795"/>
    <w:rsid w:val="009B5CBB"/>
    <w:rsid w:val="009C7A05"/>
    <w:rsid w:val="009D63EA"/>
    <w:rsid w:val="009D78F7"/>
    <w:rsid w:val="009E2328"/>
    <w:rsid w:val="009E6230"/>
    <w:rsid w:val="009F075D"/>
    <w:rsid w:val="009F1CD0"/>
    <w:rsid w:val="009F4EE3"/>
    <w:rsid w:val="00A04063"/>
    <w:rsid w:val="00A045E4"/>
    <w:rsid w:val="00A04EA5"/>
    <w:rsid w:val="00A07EA5"/>
    <w:rsid w:val="00A13640"/>
    <w:rsid w:val="00A15AD9"/>
    <w:rsid w:val="00A161C2"/>
    <w:rsid w:val="00A21E7B"/>
    <w:rsid w:val="00A22B59"/>
    <w:rsid w:val="00A31DDB"/>
    <w:rsid w:val="00A324A3"/>
    <w:rsid w:val="00A328FE"/>
    <w:rsid w:val="00A36326"/>
    <w:rsid w:val="00A37F49"/>
    <w:rsid w:val="00A4070E"/>
    <w:rsid w:val="00A436EB"/>
    <w:rsid w:val="00A604AA"/>
    <w:rsid w:val="00A73F81"/>
    <w:rsid w:val="00A77E39"/>
    <w:rsid w:val="00A93A82"/>
    <w:rsid w:val="00AA5E81"/>
    <w:rsid w:val="00AB2E9B"/>
    <w:rsid w:val="00AB39C1"/>
    <w:rsid w:val="00AC7E0A"/>
    <w:rsid w:val="00AD4618"/>
    <w:rsid w:val="00AD4BE3"/>
    <w:rsid w:val="00AD4F85"/>
    <w:rsid w:val="00AD51BA"/>
    <w:rsid w:val="00AE33AE"/>
    <w:rsid w:val="00AE6E58"/>
    <w:rsid w:val="00AE7EEB"/>
    <w:rsid w:val="00B00682"/>
    <w:rsid w:val="00B0203B"/>
    <w:rsid w:val="00B04E23"/>
    <w:rsid w:val="00B201A5"/>
    <w:rsid w:val="00B24305"/>
    <w:rsid w:val="00B25D37"/>
    <w:rsid w:val="00B31CA8"/>
    <w:rsid w:val="00B4083C"/>
    <w:rsid w:val="00B46062"/>
    <w:rsid w:val="00B461B1"/>
    <w:rsid w:val="00B47BAE"/>
    <w:rsid w:val="00B60BA9"/>
    <w:rsid w:val="00B67F1B"/>
    <w:rsid w:val="00B713D4"/>
    <w:rsid w:val="00B81D90"/>
    <w:rsid w:val="00B86AB1"/>
    <w:rsid w:val="00B91571"/>
    <w:rsid w:val="00B9237D"/>
    <w:rsid w:val="00B96A25"/>
    <w:rsid w:val="00BB149F"/>
    <w:rsid w:val="00BB4253"/>
    <w:rsid w:val="00BD1332"/>
    <w:rsid w:val="00BD2814"/>
    <w:rsid w:val="00BD2D6A"/>
    <w:rsid w:val="00BD3247"/>
    <w:rsid w:val="00BE0B0A"/>
    <w:rsid w:val="00BE6F2D"/>
    <w:rsid w:val="00BE7F66"/>
    <w:rsid w:val="00BF2446"/>
    <w:rsid w:val="00BF3F9F"/>
    <w:rsid w:val="00BF5857"/>
    <w:rsid w:val="00C02B4D"/>
    <w:rsid w:val="00C03EA9"/>
    <w:rsid w:val="00C1039C"/>
    <w:rsid w:val="00C14B6B"/>
    <w:rsid w:val="00C25937"/>
    <w:rsid w:val="00C31C04"/>
    <w:rsid w:val="00C37B8E"/>
    <w:rsid w:val="00C50770"/>
    <w:rsid w:val="00C56CF0"/>
    <w:rsid w:val="00C62C95"/>
    <w:rsid w:val="00C63A47"/>
    <w:rsid w:val="00C649DF"/>
    <w:rsid w:val="00C66F45"/>
    <w:rsid w:val="00C73274"/>
    <w:rsid w:val="00C7520A"/>
    <w:rsid w:val="00C823CA"/>
    <w:rsid w:val="00C83A06"/>
    <w:rsid w:val="00C84A9E"/>
    <w:rsid w:val="00C85AE4"/>
    <w:rsid w:val="00C90913"/>
    <w:rsid w:val="00C912B2"/>
    <w:rsid w:val="00CA3764"/>
    <w:rsid w:val="00CA5FE0"/>
    <w:rsid w:val="00CB1B03"/>
    <w:rsid w:val="00CC3275"/>
    <w:rsid w:val="00CE1C92"/>
    <w:rsid w:val="00CE21FE"/>
    <w:rsid w:val="00CE47FC"/>
    <w:rsid w:val="00CF40E7"/>
    <w:rsid w:val="00CF587B"/>
    <w:rsid w:val="00D12C1C"/>
    <w:rsid w:val="00D259C0"/>
    <w:rsid w:val="00D3009D"/>
    <w:rsid w:val="00D3016C"/>
    <w:rsid w:val="00D3299D"/>
    <w:rsid w:val="00D41376"/>
    <w:rsid w:val="00D51BDC"/>
    <w:rsid w:val="00D57414"/>
    <w:rsid w:val="00D575DD"/>
    <w:rsid w:val="00D61ED7"/>
    <w:rsid w:val="00D6537B"/>
    <w:rsid w:val="00D717D7"/>
    <w:rsid w:val="00D73351"/>
    <w:rsid w:val="00D749E0"/>
    <w:rsid w:val="00D80050"/>
    <w:rsid w:val="00D82CDD"/>
    <w:rsid w:val="00D87383"/>
    <w:rsid w:val="00D927BE"/>
    <w:rsid w:val="00DA0F56"/>
    <w:rsid w:val="00DA3F68"/>
    <w:rsid w:val="00DA41FC"/>
    <w:rsid w:val="00DA4845"/>
    <w:rsid w:val="00DA6106"/>
    <w:rsid w:val="00DB1D15"/>
    <w:rsid w:val="00DC58BF"/>
    <w:rsid w:val="00DC7F64"/>
    <w:rsid w:val="00DD1ECF"/>
    <w:rsid w:val="00DD3DDA"/>
    <w:rsid w:val="00DE5C8A"/>
    <w:rsid w:val="00DE7D7A"/>
    <w:rsid w:val="00DF338B"/>
    <w:rsid w:val="00E07C72"/>
    <w:rsid w:val="00E1292C"/>
    <w:rsid w:val="00E24703"/>
    <w:rsid w:val="00E267DE"/>
    <w:rsid w:val="00E26BCD"/>
    <w:rsid w:val="00E34618"/>
    <w:rsid w:val="00E366CA"/>
    <w:rsid w:val="00E43372"/>
    <w:rsid w:val="00E47D5A"/>
    <w:rsid w:val="00E56268"/>
    <w:rsid w:val="00E6492F"/>
    <w:rsid w:val="00E64F72"/>
    <w:rsid w:val="00E65D54"/>
    <w:rsid w:val="00E71278"/>
    <w:rsid w:val="00E86C07"/>
    <w:rsid w:val="00E90520"/>
    <w:rsid w:val="00EA09FE"/>
    <w:rsid w:val="00EA2381"/>
    <w:rsid w:val="00EA429E"/>
    <w:rsid w:val="00EB721B"/>
    <w:rsid w:val="00EC4735"/>
    <w:rsid w:val="00ED1019"/>
    <w:rsid w:val="00ED2096"/>
    <w:rsid w:val="00ED54A6"/>
    <w:rsid w:val="00ED6368"/>
    <w:rsid w:val="00EE0642"/>
    <w:rsid w:val="00EE0CE3"/>
    <w:rsid w:val="00EE23A5"/>
    <w:rsid w:val="00EE746F"/>
    <w:rsid w:val="00EF634D"/>
    <w:rsid w:val="00F042B5"/>
    <w:rsid w:val="00F05212"/>
    <w:rsid w:val="00F15D64"/>
    <w:rsid w:val="00F20B5C"/>
    <w:rsid w:val="00F23ADA"/>
    <w:rsid w:val="00F2562A"/>
    <w:rsid w:val="00F3156A"/>
    <w:rsid w:val="00F3548D"/>
    <w:rsid w:val="00F51DED"/>
    <w:rsid w:val="00F543AF"/>
    <w:rsid w:val="00F66F21"/>
    <w:rsid w:val="00F736DB"/>
    <w:rsid w:val="00F73867"/>
    <w:rsid w:val="00F866DB"/>
    <w:rsid w:val="00F87F01"/>
    <w:rsid w:val="00FA1602"/>
    <w:rsid w:val="00FA5BDB"/>
    <w:rsid w:val="00FB47D1"/>
    <w:rsid w:val="00FB5701"/>
    <w:rsid w:val="00FC3330"/>
    <w:rsid w:val="00FD087B"/>
    <w:rsid w:val="00FD3233"/>
    <w:rsid w:val="00FD7E5F"/>
    <w:rsid w:val="00FE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4B6244"/>
  <w15:docId w15:val="{715E97FA-7855-490B-A428-3B48FC25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EE2"/>
    <w:rPr>
      <w:sz w:val="24"/>
      <w:lang w:val="de-CH"/>
    </w:rPr>
  </w:style>
  <w:style w:type="paragraph" w:styleId="Heading1">
    <w:name w:val="heading 1"/>
    <w:basedOn w:val="Normal"/>
    <w:next w:val="Normal"/>
    <w:link w:val="Heading1Char"/>
    <w:uiPriority w:val="9"/>
    <w:qFormat/>
    <w:rsid w:val="00D3009D"/>
    <w:pPr>
      <w:keepNext/>
      <w:keepLines/>
      <w:numPr>
        <w:numId w:val="2"/>
      </w:numPr>
      <w:pBdr>
        <w:bottom w:val="single" w:sz="12" w:space="1" w:color="A8D08D" w:themeColor="accent6" w:themeTint="99"/>
      </w:pBdr>
      <w:spacing w:before="120" w:after="120"/>
      <w:outlineLvl w:val="0"/>
    </w:pPr>
    <w:rPr>
      <w:rFonts w:asciiTheme="majorHAnsi" w:eastAsiaTheme="majorEastAsia" w:hAnsiTheme="majorHAnsi" w:cstheme="majorBidi"/>
      <w:smallCaps/>
      <w:sz w:val="40"/>
      <w:szCs w:val="40"/>
    </w:rPr>
  </w:style>
  <w:style w:type="paragraph" w:styleId="Heading2">
    <w:name w:val="heading 2"/>
    <w:basedOn w:val="Normal"/>
    <w:next w:val="Normal"/>
    <w:link w:val="Heading2Char"/>
    <w:uiPriority w:val="9"/>
    <w:unhideWhenUsed/>
    <w:qFormat/>
    <w:rsid w:val="00BB4253"/>
    <w:pPr>
      <w:keepNext/>
      <w:keepLines/>
      <w:numPr>
        <w:ilvl w:val="1"/>
        <w:numId w:val="2"/>
      </w:numPr>
      <w:spacing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37F49"/>
    <w:pPr>
      <w:keepNext/>
      <w:keepLines/>
      <w:numPr>
        <w:ilvl w:val="2"/>
        <w:numId w:val="2"/>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B201A5"/>
    <w:pPr>
      <w:keepNext/>
      <w:keepLines/>
      <w:numPr>
        <w:ilvl w:val="3"/>
        <w:numId w:val="2"/>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B201A5"/>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B201A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01A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01A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01A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09D"/>
    <w:rPr>
      <w:rFonts w:asciiTheme="majorHAnsi" w:eastAsiaTheme="majorEastAsia" w:hAnsiTheme="majorHAnsi" w:cstheme="majorBidi"/>
      <w:smallCaps/>
      <w:sz w:val="40"/>
      <w:szCs w:val="40"/>
      <w:lang w:val="de-CH"/>
    </w:rPr>
  </w:style>
  <w:style w:type="character" w:customStyle="1" w:styleId="Heading2Char">
    <w:name w:val="Heading 2 Char"/>
    <w:basedOn w:val="DefaultParagraphFont"/>
    <w:link w:val="Heading2"/>
    <w:uiPriority w:val="9"/>
    <w:rsid w:val="00BB4253"/>
    <w:rPr>
      <w:rFonts w:asciiTheme="majorHAnsi" w:eastAsiaTheme="majorEastAsia" w:hAnsiTheme="majorHAnsi" w:cstheme="majorBidi"/>
      <w:sz w:val="26"/>
      <w:szCs w:val="26"/>
      <w:lang w:val="de-CH"/>
    </w:rPr>
  </w:style>
  <w:style w:type="character" w:customStyle="1" w:styleId="Heading3Char">
    <w:name w:val="Heading 3 Char"/>
    <w:basedOn w:val="DefaultParagraphFont"/>
    <w:link w:val="Heading3"/>
    <w:uiPriority w:val="9"/>
    <w:rsid w:val="00A37F49"/>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B201A5"/>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B201A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201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01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01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01A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46062"/>
    <w:pPr>
      <w:tabs>
        <w:tab w:val="right" w:leader="dot" w:pos="9350"/>
      </w:tabs>
      <w:spacing w:after="100"/>
    </w:pPr>
  </w:style>
  <w:style w:type="paragraph" w:styleId="TOC2">
    <w:name w:val="toc 2"/>
    <w:basedOn w:val="Normal"/>
    <w:next w:val="Normal"/>
    <w:autoRedefine/>
    <w:uiPriority w:val="39"/>
    <w:unhideWhenUsed/>
    <w:rsid w:val="00A37F49"/>
    <w:pPr>
      <w:spacing w:after="100"/>
      <w:ind w:left="220"/>
    </w:pPr>
  </w:style>
  <w:style w:type="paragraph" w:styleId="TOC3">
    <w:name w:val="toc 3"/>
    <w:basedOn w:val="Normal"/>
    <w:next w:val="Normal"/>
    <w:autoRedefine/>
    <w:uiPriority w:val="39"/>
    <w:unhideWhenUsed/>
    <w:rsid w:val="00A37F49"/>
    <w:pPr>
      <w:spacing w:after="100"/>
      <w:ind w:left="440"/>
    </w:pPr>
  </w:style>
  <w:style w:type="paragraph" w:styleId="TOC4">
    <w:name w:val="toc 4"/>
    <w:basedOn w:val="Normal"/>
    <w:next w:val="Normal"/>
    <w:autoRedefine/>
    <w:uiPriority w:val="39"/>
    <w:unhideWhenUsed/>
    <w:rsid w:val="00A37F49"/>
    <w:pPr>
      <w:spacing w:after="100"/>
      <w:ind w:left="660"/>
    </w:pPr>
  </w:style>
  <w:style w:type="paragraph" w:styleId="Header">
    <w:name w:val="header"/>
    <w:basedOn w:val="Normal"/>
    <w:link w:val="HeaderChar"/>
    <w:uiPriority w:val="99"/>
    <w:unhideWhenUsed/>
    <w:rsid w:val="001C3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927"/>
  </w:style>
  <w:style w:type="paragraph" w:styleId="Footer">
    <w:name w:val="footer"/>
    <w:basedOn w:val="Normal"/>
    <w:link w:val="FooterChar"/>
    <w:uiPriority w:val="99"/>
    <w:unhideWhenUsed/>
    <w:rsid w:val="001C3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927"/>
  </w:style>
  <w:style w:type="table" w:customStyle="1" w:styleId="Gitternetztabelle4Akzent31">
    <w:name w:val="Gitternetztabelle 4 – Akzent 31"/>
    <w:basedOn w:val="TableNormal"/>
    <w:uiPriority w:val="49"/>
    <w:rsid w:val="003D63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37E"/>
    <w:pPr>
      <w:ind w:left="720"/>
      <w:contextualSpacing/>
    </w:pPr>
    <w:rPr>
      <w:lang w:val="en-US"/>
    </w:rPr>
  </w:style>
  <w:style w:type="table" w:customStyle="1" w:styleId="Gitternetztabelle4Akzent61">
    <w:name w:val="Gitternetztabelle 4 – Akzent 61"/>
    <w:basedOn w:val="TableNormal"/>
    <w:uiPriority w:val="49"/>
    <w:rsid w:val="00AB39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0B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849"/>
    <w:rPr>
      <w:color w:val="0563C1" w:themeColor="hyperlink"/>
      <w:u w:val="single"/>
    </w:rPr>
  </w:style>
  <w:style w:type="paragraph" w:styleId="NoSpacing">
    <w:name w:val="No Spacing"/>
    <w:uiPriority w:val="1"/>
    <w:qFormat/>
    <w:rsid w:val="00012EE2"/>
    <w:pPr>
      <w:spacing w:after="0" w:line="240" w:lineRule="auto"/>
    </w:pPr>
    <w:rPr>
      <w:sz w:val="24"/>
      <w:lang w:val="de-CH"/>
    </w:rPr>
  </w:style>
  <w:style w:type="paragraph" w:styleId="Caption">
    <w:name w:val="caption"/>
    <w:basedOn w:val="Normal"/>
    <w:next w:val="Normal"/>
    <w:uiPriority w:val="35"/>
    <w:unhideWhenUsed/>
    <w:qFormat/>
    <w:rsid w:val="00494E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6986"/>
    <w:pPr>
      <w:spacing w:after="0"/>
    </w:pPr>
  </w:style>
  <w:style w:type="character" w:customStyle="1" w:styleId="postbody">
    <w:name w:val="postbody"/>
    <w:basedOn w:val="DefaultParagraphFont"/>
    <w:rsid w:val="001D1B44"/>
  </w:style>
  <w:style w:type="character" w:customStyle="1" w:styleId="st">
    <w:name w:val="st"/>
    <w:basedOn w:val="DefaultParagraphFont"/>
    <w:rsid w:val="001D1B44"/>
  </w:style>
  <w:style w:type="character" w:styleId="Emphasis">
    <w:name w:val="Emphasis"/>
    <w:basedOn w:val="DefaultParagraphFont"/>
    <w:uiPriority w:val="20"/>
    <w:qFormat/>
    <w:rsid w:val="001D1B44"/>
    <w:rPr>
      <w:i/>
      <w:iCs/>
    </w:rPr>
  </w:style>
  <w:style w:type="paragraph" w:styleId="BalloonText">
    <w:name w:val="Balloon Text"/>
    <w:basedOn w:val="Normal"/>
    <w:link w:val="BalloonTextChar"/>
    <w:uiPriority w:val="99"/>
    <w:semiHidden/>
    <w:unhideWhenUsed/>
    <w:rsid w:val="001A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3F"/>
    <w:rPr>
      <w:rFonts w:ascii="Tahoma" w:hAnsi="Tahoma" w:cs="Tahoma"/>
      <w:sz w:val="16"/>
      <w:szCs w:val="16"/>
      <w:lang w:val="de-CH"/>
    </w:rPr>
  </w:style>
  <w:style w:type="paragraph" w:styleId="Subtitle">
    <w:name w:val="Subtitle"/>
    <w:basedOn w:val="Normal"/>
    <w:next w:val="Normal"/>
    <w:link w:val="SubtitleChar"/>
    <w:uiPriority w:val="11"/>
    <w:qFormat/>
    <w:rsid w:val="00B24305"/>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B24305"/>
    <w:rPr>
      <w:rFonts w:asciiTheme="majorHAnsi" w:eastAsiaTheme="majorEastAsia" w:hAnsiTheme="majorHAnsi" w:cstheme="majorBidi"/>
      <w:i/>
      <w:iCs/>
      <w:color w:val="5B9BD5" w:themeColor="accent1"/>
      <w:spacing w:val="15"/>
      <w:sz w:val="24"/>
      <w:szCs w:val="24"/>
      <w:lang w:val="de-CH"/>
    </w:rPr>
  </w:style>
  <w:style w:type="paragraph" w:styleId="Bibliography">
    <w:name w:val="Bibliography"/>
    <w:basedOn w:val="Normal"/>
    <w:next w:val="Normal"/>
    <w:uiPriority w:val="37"/>
    <w:unhideWhenUsed/>
    <w:rsid w:val="00957AC4"/>
  </w:style>
  <w:style w:type="table" w:styleId="GridTable1Light">
    <w:name w:val="Grid Table 1 Light"/>
    <w:basedOn w:val="TableNormal"/>
    <w:uiPriority w:val="46"/>
    <w:rsid w:val="00957A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70F1D"/>
    <w:rPr>
      <w:color w:val="954F72" w:themeColor="followedHyperlink"/>
      <w:u w:val="single"/>
    </w:rPr>
  </w:style>
  <w:style w:type="table" w:styleId="GridTable4-Accent6">
    <w:name w:val="Grid Table 4 Accent 6"/>
    <w:basedOn w:val="TableNormal"/>
    <w:uiPriority w:val="49"/>
    <w:rsid w:val="00334A9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netztabelle1hell1">
    <w:name w:val="Gitternetztabelle 1 hell1"/>
    <w:basedOn w:val="TableNormal"/>
    <w:uiPriority w:val="46"/>
    <w:rsid w:val="00DC7F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01B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B14"/>
    <w:rPr>
      <w:sz w:val="20"/>
      <w:szCs w:val="20"/>
      <w:lang w:val="de-CH"/>
    </w:rPr>
  </w:style>
  <w:style w:type="character" w:styleId="FootnoteReference">
    <w:name w:val="footnote reference"/>
    <w:basedOn w:val="DefaultParagraphFont"/>
    <w:uiPriority w:val="99"/>
    <w:semiHidden/>
    <w:unhideWhenUsed/>
    <w:rsid w:val="00201B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15944">
      <w:bodyDiv w:val="1"/>
      <w:marLeft w:val="0"/>
      <w:marRight w:val="0"/>
      <w:marTop w:val="0"/>
      <w:marBottom w:val="0"/>
      <w:divBdr>
        <w:top w:val="none" w:sz="0" w:space="0" w:color="auto"/>
        <w:left w:val="none" w:sz="0" w:space="0" w:color="auto"/>
        <w:bottom w:val="none" w:sz="0" w:space="0" w:color="auto"/>
        <w:right w:val="none" w:sz="0" w:space="0" w:color="auto"/>
      </w:divBdr>
    </w:div>
    <w:div w:id="291791906">
      <w:bodyDiv w:val="1"/>
      <w:marLeft w:val="0"/>
      <w:marRight w:val="0"/>
      <w:marTop w:val="0"/>
      <w:marBottom w:val="0"/>
      <w:divBdr>
        <w:top w:val="none" w:sz="0" w:space="0" w:color="auto"/>
        <w:left w:val="none" w:sz="0" w:space="0" w:color="auto"/>
        <w:bottom w:val="none" w:sz="0" w:space="0" w:color="auto"/>
        <w:right w:val="none" w:sz="0" w:space="0" w:color="auto"/>
      </w:divBdr>
    </w:div>
    <w:div w:id="716515268">
      <w:bodyDiv w:val="1"/>
      <w:marLeft w:val="0"/>
      <w:marRight w:val="0"/>
      <w:marTop w:val="0"/>
      <w:marBottom w:val="0"/>
      <w:divBdr>
        <w:top w:val="none" w:sz="0" w:space="0" w:color="auto"/>
        <w:left w:val="none" w:sz="0" w:space="0" w:color="auto"/>
        <w:bottom w:val="none" w:sz="0" w:space="0" w:color="auto"/>
        <w:right w:val="none" w:sz="0" w:space="0" w:color="auto"/>
      </w:divBdr>
    </w:div>
    <w:div w:id="863060948">
      <w:bodyDiv w:val="1"/>
      <w:marLeft w:val="0"/>
      <w:marRight w:val="0"/>
      <w:marTop w:val="0"/>
      <w:marBottom w:val="0"/>
      <w:divBdr>
        <w:top w:val="none" w:sz="0" w:space="0" w:color="auto"/>
        <w:left w:val="none" w:sz="0" w:space="0" w:color="auto"/>
        <w:bottom w:val="none" w:sz="0" w:space="0" w:color="auto"/>
        <w:right w:val="none" w:sz="0" w:space="0" w:color="auto"/>
      </w:divBdr>
    </w:div>
    <w:div w:id="1009405090">
      <w:bodyDiv w:val="1"/>
      <w:marLeft w:val="0"/>
      <w:marRight w:val="0"/>
      <w:marTop w:val="0"/>
      <w:marBottom w:val="0"/>
      <w:divBdr>
        <w:top w:val="none" w:sz="0" w:space="0" w:color="auto"/>
        <w:left w:val="none" w:sz="0" w:space="0" w:color="auto"/>
        <w:bottom w:val="none" w:sz="0" w:space="0" w:color="auto"/>
        <w:right w:val="none" w:sz="0" w:space="0" w:color="auto"/>
      </w:divBdr>
    </w:div>
    <w:div w:id="1117600053">
      <w:bodyDiv w:val="1"/>
      <w:marLeft w:val="0"/>
      <w:marRight w:val="0"/>
      <w:marTop w:val="0"/>
      <w:marBottom w:val="0"/>
      <w:divBdr>
        <w:top w:val="none" w:sz="0" w:space="0" w:color="auto"/>
        <w:left w:val="none" w:sz="0" w:space="0" w:color="auto"/>
        <w:bottom w:val="none" w:sz="0" w:space="0" w:color="auto"/>
        <w:right w:val="none" w:sz="0" w:space="0" w:color="auto"/>
      </w:divBdr>
    </w:div>
    <w:div w:id="1128746456">
      <w:bodyDiv w:val="1"/>
      <w:marLeft w:val="0"/>
      <w:marRight w:val="0"/>
      <w:marTop w:val="0"/>
      <w:marBottom w:val="0"/>
      <w:divBdr>
        <w:top w:val="none" w:sz="0" w:space="0" w:color="auto"/>
        <w:left w:val="none" w:sz="0" w:space="0" w:color="auto"/>
        <w:bottom w:val="none" w:sz="0" w:space="0" w:color="auto"/>
        <w:right w:val="none" w:sz="0" w:space="0" w:color="auto"/>
      </w:divBdr>
    </w:div>
    <w:div w:id="1164970594">
      <w:bodyDiv w:val="1"/>
      <w:marLeft w:val="0"/>
      <w:marRight w:val="0"/>
      <w:marTop w:val="0"/>
      <w:marBottom w:val="0"/>
      <w:divBdr>
        <w:top w:val="none" w:sz="0" w:space="0" w:color="auto"/>
        <w:left w:val="none" w:sz="0" w:space="0" w:color="auto"/>
        <w:bottom w:val="none" w:sz="0" w:space="0" w:color="auto"/>
        <w:right w:val="none" w:sz="0" w:space="0" w:color="auto"/>
      </w:divBdr>
    </w:div>
    <w:div w:id="1261376776">
      <w:bodyDiv w:val="1"/>
      <w:marLeft w:val="0"/>
      <w:marRight w:val="0"/>
      <w:marTop w:val="0"/>
      <w:marBottom w:val="0"/>
      <w:divBdr>
        <w:top w:val="none" w:sz="0" w:space="0" w:color="auto"/>
        <w:left w:val="none" w:sz="0" w:space="0" w:color="auto"/>
        <w:bottom w:val="none" w:sz="0" w:space="0" w:color="auto"/>
        <w:right w:val="none" w:sz="0" w:space="0" w:color="auto"/>
      </w:divBdr>
    </w:div>
    <w:div w:id="1495492580">
      <w:bodyDiv w:val="1"/>
      <w:marLeft w:val="0"/>
      <w:marRight w:val="0"/>
      <w:marTop w:val="0"/>
      <w:marBottom w:val="0"/>
      <w:divBdr>
        <w:top w:val="none" w:sz="0" w:space="0" w:color="auto"/>
        <w:left w:val="none" w:sz="0" w:space="0" w:color="auto"/>
        <w:bottom w:val="none" w:sz="0" w:space="0" w:color="auto"/>
        <w:right w:val="none" w:sz="0" w:space="0" w:color="auto"/>
      </w:divBdr>
    </w:div>
    <w:div w:id="1612005938">
      <w:bodyDiv w:val="1"/>
      <w:marLeft w:val="0"/>
      <w:marRight w:val="0"/>
      <w:marTop w:val="0"/>
      <w:marBottom w:val="0"/>
      <w:divBdr>
        <w:top w:val="none" w:sz="0" w:space="0" w:color="auto"/>
        <w:left w:val="none" w:sz="0" w:space="0" w:color="auto"/>
        <w:bottom w:val="none" w:sz="0" w:space="0" w:color="auto"/>
        <w:right w:val="none" w:sz="0" w:space="0" w:color="auto"/>
      </w:divBdr>
    </w:div>
    <w:div w:id="1658269690">
      <w:bodyDiv w:val="1"/>
      <w:marLeft w:val="0"/>
      <w:marRight w:val="0"/>
      <w:marTop w:val="0"/>
      <w:marBottom w:val="0"/>
      <w:divBdr>
        <w:top w:val="none" w:sz="0" w:space="0" w:color="auto"/>
        <w:left w:val="none" w:sz="0" w:space="0" w:color="auto"/>
        <w:bottom w:val="none" w:sz="0" w:space="0" w:color="auto"/>
        <w:right w:val="none" w:sz="0" w:space="0" w:color="auto"/>
      </w:divBdr>
    </w:div>
    <w:div w:id="1678582082">
      <w:bodyDiv w:val="1"/>
      <w:marLeft w:val="0"/>
      <w:marRight w:val="0"/>
      <w:marTop w:val="0"/>
      <w:marBottom w:val="0"/>
      <w:divBdr>
        <w:top w:val="none" w:sz="0" w:space="0" w:color="auto"/>
        <w:left w:val="none" w:sz="0" w:space="0" w:color="auto"/>
        <w:bottom w:val="none" w:sz="0" w:space="0" w:color="auto"/>
        <w:right w:val="none" w:sz="0" w:space="0" w:color="auto"/>
      </w:divBdr>
    </w:div>
    <w:div w:id="1718433827">
      <w:bodyDiv w:val="1"/>
      <w:marLeft w:val="0"/>
      <w:marRight w:val="0"/>
      <w:marTop w:val="0"/>
      <w:marBottom w:val="0"/>
      <w:divBdr>
        <w:top w:val="none" w:sz="0" w:space="0" w:color="auto"/>
        <w:left w:val="none" w:sz="0" w:space="0" w:color="auto"/>
        <w:bottom w:val="none" w:sz="0" w:space="0" w:color="auto"/>
        <w:right w:val="none" w:sz="0" w:space="0" w:color="auto"/>
      </w:divBdr>
    </w:div>
    <w:div w:id="1738016961">
      <w:bodyDiv w:val="1"/>
      <w:marLeft w:val="0"/>
      <w:marRight w:val="0"/>
      <w:marTop w:val="0"/>
      <w:marBottom w:val="0"/>
      <w:divBdr>
        <w:top w:val="none" w:sz="0" w:space="0" w:color="auto"/>
        <w:left w:val="none" w:sz="0" w:space="0" w:color="auto"/>
        <w:bottom w:val="none" w:sz="0" w:space="0" w:color="auto"/>
        <w:right w:val="none" w:sz="0" w:space="0" w:color="auto"/>
      </w:divBdr>
      <w:divsChild>
        <w:div w:id="2025401496">
          <w:marLeft w:val="446"/>
          <w:marRight w:val="0"/>
          <w:marTop w:val="0"/>
          <w:marBottom w:val="0"/>
          <w:divBdr>
            <w:top w:val="none" w:sz="0" w:space="0" w:color="auto"/>
            <w:left w:val="none" w:sz="0" w:space="0" w:color="auto"/>
            <w:bottom w:val="none" w:sz="0" w:space="0" w:color="auto"/>
            <w:right w:val="none" w:sz="0" w:space="0" w:color="auto"/>
          </w:divBdr>
        </w:div>
      </w:divsChild>
    </w:div>
    <w:div w:id="1809936853">
      <w:bodyDiv w:val="1"/>
      <w:marLeft w:val="0"/>
      <w:marRight w:val="0"/>
      <w:marTop w:val="0"/>
      <w:marBottom w:val="0"/>
      <w:divBdr>
        <w:top w:val="none" w:sz="0" w:space="0" w:color="auto"/>
        <w:left w:val="none" w:sz="0" w:space="0" w:color="auto"/>
        <w:bottom w:val="none" w:sz="0" w:space="0" w:color="auto"/>
        <w:right w:val="none" w:sz="0" w:space="0" w:color="auto"/>
      </w:divBdr>
    </w:div>
    <w:div w:id="1839345491">
      <w:bodyDiv w:val="1"/>
      <w:marLeft w:val="0"/>
      <w:marRight w:val="0"/>
      <w:marTop w:val="0"/>
      <w:marBottom w:val="0"/>
      <w:divBdr>
        <w:top w:val="none" w:sz="0" w:space="0" w:color="auto"/>
        <w:left w:val="none" w:sz="0" w:space="0" w:color="auto"/>
        <w:bottom w:val="none" w:sz="0" w:space="0" w:color="auto"/>
        <w:right w:val="none" w:sz="0" w:space="0" w:color="auto"/>
      </w:divBdr>
    </w:div>
    <w:div w:id="1851289436">
      <w:bodyDiv w:val="1"/>
      <w:marLeft w:val="0"/>
      <w:marRight w:val="0"/>
      <w:marTop w:val="0"/>
      <w:marBottom w:val="0"/>
      <w:divBdr>
        <w:top w:val="none" w:sz="0" w:space="0" w:color="auto"/>
        <w:left w:val="none" w:sz="0" w:space="0" w:color="auto"/>
        <w:bottom w:val="none" w:sz="0" w:space="0" w:color="auto"/>
        <w:right w:val="none" w:sz="0" w:space="0" w:color="auto"/>
      </w:divBdr>
    </w:div>
    <w:div w:id="20670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o\OneDrive\02%20School\2015-2019%20Bachelor\03%20HS16\AITEC\08_Projekt\Template%20Wissenschaftliche%20Arb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Mat06</b:Tag>
    <b:SourceType>ArticleInAPeriodical</b:SourceType>
    <b:Guid>{FB637C8F-67D1-4735-A4F4-C67CBEE274BE}</b:Guid>
    <b:Title>The information revlution</b:Title>
    <b:Year>2006</b:Year>
    <b:PeriodicalTitle>Foreign Policy 119</b:PeriodicalTitle>
    <b:Pages>63-65</b:Pages>
    <b:Author>
      <b:Author>
        <b:NameList>
          <b:Person>
            <b:Last>Mathews</b:Last>
            <b:First>Jessica</b:First>
          </b:Person>
        </b:NameList>
      </b:Author>
    </b:Author>
    <b:RefOrder>1</b:RefOrder>
  </b:Source>
  <b:Source>
    <b:Tag>Bel82</b:Tag>
    <b:SourceType>ArticleInAPeriodical</b:SourceType>
    <b:Guid>{040D3CF1-9EAA-4605-B216-AB786C01DD7F}</b:Guid>
    <b:Title>the third technical revolution: "It is basically a revolution in our way of thinking of the world"</b:Title>
    <b:PeriodicalTitle>Business Quarterly (pre-1986) 47</b:PeriodicalTitle>
    <b:Year>1982</b:Year>
    <b:Month>August</b:Month>
    <b:Pages>33-37</b:Pages>
    <b:Author>
      <b:Author>
        <b:NameList>
          <b:Person>
            <b:Last>Bell</b:Last>
            <b:First>Daniel</b:First>
          </b:Person>
        </b:NameList>
      </b:Author>
    </b:Author>
    <b:RefOrder>2</b:RefOrder>
  </b:Source>
</b:Sources>
</file>

<file path=customXml/itemProps1.xml><?xml version="1.0" encoding="utf-8"?>
<ds:datastoreItem xmlns:ds="http://schemas.openxmlformats.org/officeDocument/2006/customXml" ds:itemID="{C3F99DC2-63B1-41AC-9CBC-F07EB7D9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Wissenschaftliche Arbeit.dotx</Template>
  <TotalTime>0</TotalTime>
  <Pages>3</Pages>
  <Words>293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LAG Andy Koch</dc:creator>
  <cp:lastModifiedBy>LAG Andy Koch</cp:lastModifiedBy>
  <cp:revision>9</cp:revision>
  <cp:lastPrinted>2015-12-09T17:59:00Z</cp:lastPrinted>
  <dcterms:created xsi:type="dcterms:W3CDTF">2016-10-29T08:57:00Z</dcterms:created>
  <dcterms:modified xsi:type="dcterms:W3CDTF">2016-10-29T10:15:00Z</dcterms:modified>
</cp:coreProperties>
</file>